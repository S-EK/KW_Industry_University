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B33" w14:textId="77777777" w:rsidR="004D1C11" w:rsidRDefault="00E03E97" w:rsidP="00281C24">
      <w:pPr>
        <w:pStyle w:val="MDPI12title"/>
        <w:spacing w:after="0" w:line="276" w:lineRule="auto"/>
      </w:pPr>
      <w:r>
        <w:t>Deep Learning Model Performance Evaluation System for Target Detection</w:t>
      </w:r>
    </w:p>
    <w:p w14:paraId="2775D16E" w14:textId="77777777" w:rsidR="00BE7DF7" w:rsidRPr="00BE7DF7" w:rsidRDefault="00BE7DF7" w:rsidP="00BE7DF7">
      <w:pPr>
        <w:rPr>
          <w:lang w:eastAsia="de-DE" w:bidi="en-US"/>
        </w:rPr>
      </w:pPr>
    </w:p>
    <w:p w14:paraId="1ED10875" w14:textId="77777777" w:rsidR="008B4CF7" w:rsidRDefault="00E03E97" w:rsidP="00281C24">
      <w:pPr>
        <w:pStyle w:val="MDPI13authornames"/>
        <w:spacing w:after="0" w:line="276" w:lineRule="auto"/>
      </w:pPr>
      <w:proofErr w:type="spellStart"/>
      <w:r>
        <w:t>Ayoung</w:t>
      </w:r>
      <w:proofErr w:type="spellEnd"/>
      <w:r>
        <w:t xml:space="preserve"> Kim</w:t>
      </w:r>
      <w:r w:rsidR="004D1C11" w:rsidRPr="001F31D1">
        <w:rPr>
          <w:vertAlign w:val="superscript"/>
        </w:rPr>
        <w:t>1</w:t>
      </w:r>
      <w:r w:rsidR="004D1C11" w:rsidRPr="00D945EC">
        <w:t xml:space="preserve">, </w:t>
      </w:r>
      <w:r>
        <w:t>Minseo Kim</w:t>
      </w:r>
      <w:r>
        <w:rPr>
          <w:vertAlign w:val="superscript"/>
        </w:rPr>
        <w:t>1,</w:t>
      </w:r>
      <w:r w:rsidRPr="00331633">
        <w:t>*</w:t>
      </w:r>
      <w:r>
        <w:t xml:space="preserve">, </w:t>
      </w:r>
      <w:proofErr w:type="spellStart"/>
      <w:r>
        <w:t>HyeonKyu</w:t>
      </w:r>
      <w:proofErr w:type="spellEnd"/>
      <w:r>
        <w:t xml:space="preserve"> Kim</w:t>
      </w:r>
      <w:r w:rsidRPr="00D945EC">
        <w:t xml:space="preserve"> </w:t>
      </w:r>
      <w:r>
        <w:rPr>
          <w:vertAlign w:val="superscript"/>
        </w:rPr>
        <w:t>1,</w:t>
      </w:r>
      <w:r w:rsidRPr="00331633">
        <w:t>*</w:t>
      </w:r>
      <w:r w:rsidRPr="00D945EC">
        <w:t xml:space="preserve">, </w:t>
      </w:r>
      <w:proofErr w:type="spellStart"/>
      <w:r>
        <w:t>EunKyu</w:t>
      </w:r>
      <w:proofErr w:type="spellEnd"/>
      <w:r>
        <w:t xml:space="preserve"> Seok</w:t>
      </w:r>
      <w:r w:rsidRPr="00D945EC">
        <w:t xml:space="preserve"> </w:t>
      </w:r>
      <w:r>
        <w:rPr>
          <w:vertAlign w:val="superscript"/>
        </w:rPr>
        <w:t>1,</w:t>
      </w:r>
      <w:r w:rsidRPr="00331633">
        <w:t>*</w:t>
      </w:r>
      <w:r w:rsidRPr="00D945EC">
        <w:t xml:space="preserve">, </w:t>
      </w:r>
      <w:r w:rsidR="004D1C11" w:rsidRPr="00D945EC">
        <w:t xml:space="preserve">and </w:t>
      </w:r>
      <w:r>
        <w:t>Yaejin Lee</w:t>
      </w:r>
      <w:r w:rsidR="004D1C11" w:rsidRPr="00D945EC">
        <w:t xml:space="preserve"> </w:t>
      </w:r>
      <w:r>
        <w:rPr>
          <w:vertAlign w:val="superscript"/>
        </w:rPr>
        <w:t>1,</w:t>
      </w:r>
      <w:r w:rsidR="004D1C11" w:rsidRPr="00331633">
        <w:t>*</w:t>
      </w:r>
    </w:p>
    <w:p w14:paraId="543E3DC1" w14:textId="35CF078B" w:rsidR="004D1C11" w:rsidRPr="00550626" w:rsidRDefault="00146811" w:rsidP="00BE7DF7">
      <w:pPr>
        <w:pStyle w:val="MDPI16affiliation"/>
        <w:spacing w:line="276" w:lineRule="auto"/>
        <w:ind w:left="0" w:firstLine="0"/>
      </w:pPr>
      <w:r w:rsidRPr="00146811">
        <w:rPr>
          <w:vertAlign w:val="superscript"/>
        </w:rPr>
        <w:t>1</w:t>
      </w:r>
      <w:r w:rsidR="00BE7DF7">
        <w:t xml:space="preserve">    </w:t>
      </w:r>
      <w:r w:rsidR="00E03E97">
        <w:t>Information Convergence, Kwangwoon University, Korea</w:t>
      </w:r>
    </w:p>
    <w:p w14:paraId="72D3F95D" w14:textId="3E1FB089" w:rsidR="00763DAE" w:rsidRPr="00763DAE" w:rsidRDefault="004D1C11" w:rsidP="00BE7DF7">
      <w:pPr>
        <w:pStyle w:val="MDPI17abstract"/>
        <w:spacing w:line="276" w:lineRule="auto"/>
        <w:ind w:left="0"/>
        <w:rPr>
          <w:szCs w:val="18"/>
        </w:rPr>
      </w:pPr>
      <w:r w:rsidRPr="00550626">
        <w:rPr>
          <w:b/>
          <w:szCs w:val="18"/>
        </w:rPr>
        <w:t xml:space="preserve">Abstract: </w:t>
      </w:r>
      <w:r w:rsidR="00E03E97">
        <w:rPr>
          <w:szCs w:val="18"/>
        </w:rPr>
        <w:t xml:space="preserve">Starting with </w:t>
      </w:r>
      <w:proofErr w:type="spellStart"/>
      <w:r w:rsidR="00E03E97">
        <w:rPr>
          <w:szCs w:val="18"/>
        </w:rPr>
        <w:t>LeNet</w:t>
      </w:r>
      <w:proofErr w:type="spellEnd"/>
      <w:r w:rsidR="00E03E97">
        <w:rPr>
          <w:szCs w:val="18"/>
        </w:rPr>
        <w:t xml:space="preserve">, deep learning technology has been continuously developed over time. However, during the process of increasing </w:t>
      </w:r>
      <w:r w:rsidR="00003E70">
        <w:rPr>
          <w:szCs w:val="18"/>
        </w:rPr>
        <w:t xml:space="preserve">the </w:t>
      </w:r>
      <w:r w:rsidR="00E03E97">
        <w:rPr>
          <w:szCs w:val="18"/>
        </w:rPr>
        <w:t xml:space="preserve">deep neural network model’s accuracy and performance, the </w:t>
      </w:r>
      <w:r w:rsidR="00863E73">
        <w:rPr>
          <w:szCs w:val="18"/>
        </w:rPr>
        <w:t>number of layers built in</w:t>
      </w:r>
      <w:r w:rsidR="007A34A1">
        <w:rPr>
          <w:szCs w:val="18"/>
        </w:rPr>
        <w:t>to</w:t>
      </w:r>
      <w:r w:rsidR="00863E73">
        <w:rPr>
          <w:szCs w:val="18"/>
        </w:rPr>
        <w:t xml:space="preserve"> the deep learning model increased, and this led to the increasing number of parameters. </w:t>
      </w:r>
      <w:r w:rsidR="00F52354">
        <w:rPr>
          <w:szCs w:val="18"/>
        </w:rPr>
        <w:t xml:space="preserve">Particularly, hyper-parameters, parameters that cannot be trained by </w:t>
      </w:r>
      <w:r w:rsidR="007A34A1">
        <w:rPr>
          <w:szCs w:val="18"/>
        </w:rPr>
        <w:t xml:space="preserve">a </w:t>
      </w:r>
      <w:r w:rsidR="00F52354">
        <w:rPr>
          <w:szCs w:val="18"/>
        </w:rPr>
        <w:t>neural network</w:t>
      </w:r>
      <w:r w:rsidR="00BE6C16">
        <w:rPr>
          <w:szCs w:val="18"/>
        </w:rPr>
        <w:t>,</w:t>
      </w:r>
      <w:r w:rsidR="00F52354">
        <w:rPr>
          <w:szCs w:val="18"/>
        </w:rPr>
        <w:t xml:space="preserve"> require</w:t>
      </w:r>
      <w:r w:rsidR="00763DAE">
        <w:rPr>
          <w:szCs w:val="18"/>
        </w:rPr>
        <w:t xml:space="preserve"> </w:t>
      </w:r>
      <w:r w:rsidR="001C0F47">
        <w:rPr>
          <w:szCs w:val="18"/>
        </w:rPr>
        <w:t xml:space="preserve">a lot of experience and time to optimize. In this work, we introduce </w:t>
      </w:r>
      <w:r w:rsidR="00BE6C16">
        <w:rPr>
          <w:szCs w:val="18"/>
        </w:rPr>
        <w:t xml:space="preserve">a </w:t>
      </w:r>
      <w:r w:rsidR="001C0F47">
        <w:rPr>
          <w:szCs w:val="18"/>
        </w:rPr>
        <w:t>new system that aids user</w:t>
      </w:r>
      <w:r w:rsidR="00B77245">
        <w:rPr>
          <w:szCs w:val="18"/>
        </w:rPr>
        <w:t>s</w:t>
      </w:r>
      <w:r w:rsidR="001C0F47">
        <w:rPr>
          <w:szCs w:val="18"/>
        </w:rPr>
        <w:t xml:space="preserve"> to easily choose </w:t>
      </w:r>
      <w:r w:rsidR="00B77245">
        <w:rPr>
          <w:szCs w:val="18"/>
        </w:rPr>
        <w:t xml:space="preserve">a </w:t>
      </w:r>
      <w:r w:rsidR="001C0F47">
        <w:rPr>
          <w:szCs w:val="18"/>
        </w:rPr>
        <w:t>deep learning model and hyper</w:t>
      </w:r>
      <w:r w:rsidR="005C6C05">
        <w:rPr>
          <w:szCs w:val="18"/>
        </w:rPr>
        <w:t>-</w:t>
      </w:r>
      <w:r w:rsidR="001C0F47">
        <w:rPr>
          <w:szCs w:val="18"/>
        </w:rPr>
        <w:t>parameters optimized</w:t>
      </w:r>
      <w:r w:rsidR="00BE6C16">
        <w:rPr>
          <w:szCs w:val="18"/>
        </w:rPr>
        <w:t xml:space="preserve"> and performs best</w:t>
      </w:r>
      <w:r w:rsidR="001C0F47">
        <w:rPr>
          <w:szCs w:val="18"/>
        </w:rPr>
        <w:t xml:space="preserve"> to the user’s input dataset. The system automatically compares different </w:t>
      </w:r>
      <w:r w:rsidR="00FA4828">
        <w:rPr>
          <w:szCs w:val="18"/>
        </w:rPr>
        <w:t>convolutional network</w:t>
      </w:r>
      <w:r w:rsidR="001C0F47">
        <w:rPr>
          <w:szCs w:val="18"/>
        </w:rPr>
        <w:t xml:space="preserve"> models that had been optimized with suitable </w:t>
      </w:r>
      <w:r w:rsidR="005C6C05">
        <w:rPr>
          <w:szCs w:val="18"/>
        </w:rPr>
        <w:t>hyper-parameter</w:t>
      </w:r>
      <w:r w:rsidR="001C0F47">
        <w:rPr>
          <w:szCs w:val="18"/>
        </w:rPr>
        <w:t xml:space="preserve">s. Finally, the system shows </w:t>
      </w:r>
      <w:r w:rsidR="00FE5871">
        <w:rPr>
          <w:szCs w:val="18"/>
        </w:rPr>
        <w:t xml:space="preserve">the user </w:t>
      </w:r>
      <w:r w:rsidR="001C0F47">
        <w:rPr>
          <w:szCs w:val="18"/>
        </w:rPr>
        <w:t>best</w:t>
      </w:r>
      <w:r w:rsidR="00A8766F">
        <w:rPr>
          <w:szCs w:val="18"/>
        </w:rPr>
        <w:t>-</w:t>
      </w:r>
      <w:r w:rsidR="001C0F47">
        <w:rPr>
          <w:szCs w:val="18"/>
        </w:rPr>
        <w:t xml:space="preserve">performed model with optimized </w:t>
      </w:r>
      <w:r w:rsidR="005C6C05">
        <w:rPr>
          <w:szCs w:val="18"/>
        </w:rPr>
        <w:t>hyper-parameter</w:t>
      </w:r>
      <w:r w:rsidR="001C0F47">
        <w:rPr>
          <w:szCs w:val="18"/>
        </w:rPr>
        <w:t>s.</w:t>
      </w:r>
    </w:p>
    <w:p w14:paraId="49126656" w14:textId="5B7C4E47" w:rsidR="004D1C11" w:rsidRPr="00550626" w:rsidRDefault="004D1C11" w:rsidP="00BE7DF7">
      <w:pPr>
        <w:pStyle w:val="MDPI19line"/>
        <w:spacing w:after="0" w:line="276" w:lineRule="auto"/>
        <w:ind w:left="0"/>
      </w:pPr>
    </w:p>
    <w:p w14:paraId="64BACFE9" w14:textId="77777777" w:rsidR="00BE7DF7" w:rsidRDefault="00BE7DF7" w:rsidP="00281C24">
      <w:pPr>
        <w:pStyle w:val="MDPI21heading1"/>
        <w:spacing w:after="0" w:line="276" w:lineRule="auto"/>
        <w:ind w:left="0"/>
        <w:rPr>
          <w:lang w:eastAsia="zh-CN"/>
        </w:rPr>
      </w:pPr>
    </w:p>
    <w:p w14:paraId="7FB60117" w14:textId="729BF960" w:rsidR="004D1C11" w:rsidRDefault="004D1C11" w:rsidP="00281C24">
      <w:pPr>
        <w:pStyle w:val="MDPI21heading1"/>
        <w:spacing w:after="0" w:line="276" w:lineRule="auto"/>
        <w:ind w:left="0"/>
        <w:rPr>
          <w:lang w:eastAsia="zh-CN"/>
        </w:rPr>
      </w:pPr>
      <w:r w:rsidRPr="007F2582">
        <w:rPr>
          <w:lang w:eastAsia="zh-CN"/>
        </w:rPr>
        <w:t>1. Introduction</w:t>
      </w:r>
    </w:p>
    <w:p w14:paraId="556713C7" w14:textId="0DA705D3" w:rsidR="00BE7DF7" w:rsidRDefault="0042577F" w:rsidP="00BE7DF7">
      <w:pPr>
        <w:pStyle w:val="MDPI31text"/>
        <w:spacing w:line="276" w:lineRule="auto"/>
        <w:ind w:left="-58" w:firstLine="510"/>
      </w:pPr>
      <w:r>
        <w:t xml:space="preserve">In 1989, </w:t>
      </w:r>
      <w:proofErr w:type="spellStart"/>
      <w:r w:rsidR="00F66B91">
        <w:t>Lecun</w:t>
      </w:r>
      <w:proofErr w:type="spellEnd"/>
      <w:r w:rsidR="00F66B91">
        <w:t xml:space="preserve">, Yann presented </w:t>
      </w:r>
      <w:proofErr w:type="spellStart"/>
      <w:r w:rsidR="00F66B91">
        <w:t>LeNet</w:t>
      </w:r>
      <w:proofErr w:type="spellEnd"/>
      <w:r w:rsidR="00F66B91">
        <w:t xml:space="preserve">, the first neural network model. </w:t>
      </w:r>
      <w:proofErr w:type="spellStart"/>
      <w:r w:rsidR="00F66B91">
        <w:t>LeNet</w:t>
      </w:r>
      <w:proofErr w:type="spellEnd"/>
      <w:r w:rsidR="00F66B91">
        <w:t xml:space="preserve"> </w:t>
      </w:r>
      <w:r w:rsidR="0022581B">
        <w:t xml:space="preserve">had several deficiencies including </w:t>
      </w:r>
      <w:r w:rsidR="00F672F9">
        <w:t xml:space="preserve">the </w:t>
      </w:r>
      <w:r w:rsidR="0022581B">
        <w:t>gradient vanishing problem</w:t>
      </w:r>
      <w:r w:rsidR="00F672F9">
        <w:t xml:space="preserve"> and</w:t>
      </w:r>
      <w:r w:rsidR="0022581B">
        <w:t xml:space="preserve"> </w:t>
      </w:r>
      <w:r w:rsidR="00984E40">
        <w:t xml:space="preserve">XOR problem, however, by solving those </w:t>
      </w:r>
      <w:r w:rsidR="008C4D9F">
        <w:t xml:space="preserve">drawbacks, </w:t>
      </w:r>
      <w:r w:rsidR="00710AA3">
        <w:t xml:space="preserve">deep </w:t>
      </w:r>
      <w:r w:rsidR="008C4D9F">
        <w:t xml:space="preserve">neural network models had been improved </w:t>
      </w:r>
      <w:r w:rsidR="001819B8">
        <w:t>persistently</w:t>
      </w:r>
      <w:r w:rsidR="00BB7E41">
        <w:t xml:space="preserve"> </w:t>
      </w:r>
      <w:r w:rsidR="00FD2BD6">
        <w:t>over the</w:t>
      </w:r>
      <w:r w:rsidR="00BB7E41">
        <w:t xml:space="preserve"> last decades. </w:t>
      </w:r>
      <w:r w:rsidR="00F672F9">
        <w:t>Of</w:t>
      </w:r>
      <w:r w:rsidR="00FE5871">
        <w:t xml:space="preserve"> its improved performance and accuracy, </w:t>
      </w:r>
      <w:r w:rsidR="00706C82">
        <w:t xml:space="preserve">deep neural network models had been used in various ways including image processing and image classification (CNN). </w:t>
      </w:r>
      <w:r w:rsidR="005537B2">
        <w:t>Despite the continuous development of deep learning net</w:t>
      </w:r>
      <w:r w:rsidR="006F1884">
        <w:t xml:space="preserve">work, </w:t>
      </w:r>
      <w:r w:rsidR="00D83C2C">
        <w:t xml:space="preserve">the process of </w:t>
      </w:r>
      <w:r w:rsidR="00C04997">
        <w:t xml:space="preserve">optimizing </w:t>
      </w:r>
      <w:r w:rsidR="005C6C05">
        <w:t>hyper-parameter</w:t>
      </w:r>
      <w:r w:rsidR="00710AA3">
        <w:t>s</w:t>
      </w:r>
      <w:r w:rsidR="00D83C2C">
        <w:t xml:space="preserve"> </w:t>
      </w:r>
      <w:r w:rsidR="00B51583">
        <w:t xml:space="preserve">for input data is a tricky task that </w:t>
      </w:r>
      <w:r w:rsidR="001D5E3A">
        <w:t xml:space="preserve">should be </w:t>
      </w:r>
      <w:r w:rsidR="00CE03FF">
        <w:t>kept</w:t>
      </w:r>
      <w:r w:rsidR="001D5E3A">
        <w:t xml:space="preserve"> studied</w:t>
      </w:r>
      <w:r w:rsidR="00B51583">
        <w:t xml:space="preserve">. </w:t>
      </w:r>
      <w:r w:rsidR="00994A13">
        <w:t xml:space="preserve">Unlike other parameters that can be earned by training neural network model, </w:t>
      </w:r>
      <w:r w:rsidR="005C6C05">
        <w:t>hyper-parameter</w:t>
      </w:r>
      <w:r w:rsidR="00281F59">
        <w:t>s</w:t>
      </w:r>
      <w:r w:rsidR="00994A13">
        <w:t xml:space="preserve"> should be decided by human</w:t>
      </w:r>
      <w:r w:rsidR="00281F59">
        <w:t>s</w:t>
      </w:r>
      <w:r w:rsidR="00994A13">
        <w:t xml:space="preserve"> and cannot b</w:t>
      </w:r>
      <w:r w:rsidR="00C04997">
        <w:t>e</w:t>
      </w:r>
      <w:r w:rsidR="006578EC">
        <w:t xml:space="preserve"> carried out </w:t>
      </w:r>
      <w:r w:rsidR="008F5110">
        <w:t xml:space="preserve">automatically. </w:t>
      </w:r>
      <w:r w:rsidR="003C30D5">
        <w:t>Moreover</w:t>
      </w:r>
      <w:r w:rsidR="008F5110">
        <w:t>,</w:t>
      </w:r>
      <w:r w:rsidR="00710AA3">
        <w:t xml:space="preserve"> the final effect of </w:t>
      </w:r>
      <w:r w:rsidR="005C6C05">
        <w:t>hyper-parameter</w:t>
      </w:r>
      <w:r w:rsidR="00710AA3">
        <w:t xml:space="preserve">s </w:t>
      </w:r>
      <w:r w:rsidR="00281F59">
        <w:t>on</w:t>
      </w:r>
      <w:r w:rsidR="00710AA3">
        <w:t xml:space="preserve"> the final performance of neural network models </w:t>
      </w:r>
      <w:r w:rsidR="00022B2D">
        <w:t>is</w:t>
      </w:r>
      <w:r w:rsidR="00710AA3">
        <w:t xml:space="preserve"> </w:t>
      </w:r>
      <w:r w:rsidR="003C30D5">
        <w:t xml:space="preserve">considerable. Thus, the </w:t>
      </w:r>
      <w:r w:rsidR="00AC192B">
        <w:t>necessity of a system that automatically finds the best</w:t>
      </w:r>
      <w:r w:rsidR="00022B2D">
        <w:t>-</w:t>
      </w:r>
      <w:r w:rsidR="00AC192B">
        <w:t>performing neural network model</w:t>
      </w:r>
      <w:r w:rsidR="00D53901">
        <w:t xml:space="preserve"> with optimized </w:t>
      </w:r>
      <w:r w:rsidR="005C6C05">
        <w:t>hyper-parameter</w:t>
      </w:r>
      <w:r w:rsidR="00D53901">
        <w:t>s</w:t>
      </w:r>
      <w:r w:rsidR="00AC192B">
        <w:t xml:space="preserve"> for specific imported data is </w:t>
      </w:r>
      <w:r w:rsidR="00776E1A">
        <w:t>emerging.</w:t>
      </w:r>
    </w:p>
    <w:p w14:paraId="38AFC898" w14:textId="77777777" w:rsidR="00BE7DF7" w:rsidRDefault="00BE7DF7" w:rsidP="00281C24">
      <w:pPr>
        <w:pStyle w:val="MDPI31text"/>
        <w:spacing w:line="276" w:lineRule="auto"/>
        <w:ind w:left="-58" w:firstLine="510"/>
      </w:pPr>
    </w:p>
    <w:p w14:paraId="43F93AB7" w14:textId="64F3D3CF" w:rsidR="004D1C11" w:rsidRPr="001F31D1" w:rsidRDefault="00D46902" w:rsidP="00281C24">
      <w:pPr>
        <w:pStyle w:val="MDPI31text"/>
        <w:spacing w:before="240" w:line="276" w:lineRule="auto"/>
        <w:ind w:left="0" w:firstLine="0"/>
        <w:jc w:val="left"/>
        <w:outlineLvl w:val="0"/>
        <w:rPr>
          <w:b/>
        </w:rPr>
      </w:pPr>
      <w:r>
        <w:rPr>
          <w:b/>
        </w:rPr>
        <w:t>2</w:t>
      </w:r>
      <w:r w:rsidR="004D1C11" w:rsidRPr="001F31D1">
        <w:rPr>
          <w:b/>
        </w:rPr>
        <w:t xml:space="preserve">. </w:t>
      </w:r>
      <w:r w:rsidR="001C0F47">
        <w:rPr>
          <w:b/>
        </w:rPr>
        <w:t>Methodology</w:t>
      </w:r>
    </w:p>
    <w:p w14:paraId="6F0CD1AD" w14:textId="05DEA280" w:rsidR="0019165E" w:rsidRDefault="0019165E" w:rsidP="00281C24">
      <w:pPr>
        <w:pStyle w:val="MDPI31text"/>
        <w:spacing w:line="276" w:lineRule="auto"/>
        <w:ind w:left="0"/>
      </w:pP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90CB169" wp14:editId="4F2968B9">
                <wp:simplePos x="0" y="0"/>
                <wp:positionH relativeFrom="column">
                  <wp:posOffset>11927</wp:posOffset>
                </wp:positionH>
                <wp:positionV relativeFrom="paragraph">
                  <wp:posOffset>25676</wp:posOffset>
                </wp:positionV>
                <wp:extent cx="4610486" cy="2663135"/>
                <wp:effectExtent l="0" t="0" r="0" b="4445"/>
                <wp:wrapTight wrapText="bothSides">
                  <wp:wrapPolygon edited="0">
                    <wp:start x="0" y="0"/>
                    <wp:lineTo x="0" y="17309"/>
                    <wp:lineTo x="268" y="21482"/>
                    <wp:lineTo x="21064" y="21482"/>
                    <wp:lineTo x="21064" y="19782"/>
                    <wp:lineTo x="21511" y="19009"/>
                    <wp:lineTo x="21511" y="0"/>
                    <wp:lineTo x="0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486" cy="2663135"/>
                          <a:chOff x="0" y="0"/>
                          <a:chExt cx="4610486" cy="26631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756" y="0"/>
                            <a:ext cx="4570730" cy="2345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2345635"/>
                            <a:ext cx="457073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A00BF5" w14:textId="3250BF6E" w:rsidR="00281C24" w:rsidRPr="00281C24" w:rsidRDefault="00281C24" w:rsidP="00281C24">
                              <w:pPr>
                                <w:rPr>
                                  <w:lang w:bidi="en-US"/>
                                </w:rPr>
                              </w:pPr>
                              <w:r w:rsidRPr="00281C24">
                                <w:rPr>
                                  <w:b/>
                                  <w:lang w:bidi="en-US"/>
                                </w:rPr>
                                <w:t xml:space="preserve">Figure 1. </w:t>
                              </w:r>
                              <w:r w:rsidRPr="00281C24">
                                <w:rPr>
                                  <w:lang w:bidi="en-US"/>
                                </w:rPr>
                                <w:t>The flow chart of system.</w:t>
                              </w:r>
                            </w:p>
                            <w:p w14:paraId="5533E9B4" w14:textId="6D1206E9" w:rsidR="00281C24" w:rsidRDefault="00281C2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CB169" id="Group 9" o:spid="_x0000_s1026" style="position:absolute;left:0;text-align:left;margin-left:.95pt;margin-top:2pt;width:363.05pt;height:209.7pt;z-index:-251658240" coordsize="46104,26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97;width:45707;height:23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3456;width:4570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7A00BF5" w14:textId="3250BF6E" w:rsidR="00281C24" w:rsidRPr="00281C24" w:rsidRDefault="00281C24" w:rsidP="00281C24">
                        <w:pPr>
                          <w:rPr>
                            <w:lang w:bidi="en-US"/>
                          </w:rPr>
                        </w:pPr>
                        <w:r w:rsidRPr="00281C24">
                          <w:rPr>
                            <w:b/>
                            <w:lang w:bidi="en-US"/>
                          </w:rPr>
                          <w:t xml:space="preserve">Figure 1. </w:t>
                        </w:r>
                        <w:r w:rsidRPr="00281C24">
                          <w:rPr>
                            <w:lang w:bidi="en-US"/>
                          </w:rPr>
                          <w:t>The flow chart of system.</w:t>
                        </w:r>
                      </w:p>
                      <w:p w14:paraId="5533E9B4" w14:textId="6D1206E9" w:rsidR="00281C24" w:rsidRDefault="00281C24"/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B4E51CD" w14:textId="41A61D5F" w:rsidR="004D1C11" w:rsidRDefault="005C6C05" w:rsidP="00281C24">
      <w:pPr>
        <w:pStyle w:val="MDPI31text"/>
        <w:spacing w:line="276" w:lineRule="auto"/>
        <w:ind w:left="0"/>
      </w:pPr>
      <w:r>
        <w:t>Hyper-parameter</w:t>
      </w:r>
      <w:r w:rsidR="00F622DF">
        <w:t xml:space="preserve">s are parameters that cannot be </w:t>
      </w:r>
      <w:r w:rsidR="003638C3">
        <w:t>earned by</w:t>
      </w:r>
      <w:r w:rsidR="00792632">
        <w:t xml:space="preserve"> the</w:t>
      </w:r>
      <w:r w:rsidR="003638C3">
        <w:t xml:space="preserve"> model’s </w:t>
      </w:r>
      <w:r w:rsidR="00617B9C">
        <w:t>training;</w:t>
      </w:r>
      <w:r w:rsidR="00256C1A">
        <w:t xml:space="preserve"> </w:t>
      </w:r>
      <w:r w:rsidR="00617B9C">
        <w:t>therefore,</w:t>
      </w:r>
      <w:r w:rsidR="00C108C6">
        <w:t xml:space="preserve"> humans must intervene in order to find the right optimized value for input data. </w:t>
      </w:r>
      <w:r w:rsidR="00866CFB">
        <w:t xml:space="preserve">Thus, our system allows this complicated task to be </w:t>
      </w:r>
      <w:r w:rsidR="002F256F">
        <w:t>progressed completely automatically</w:t>
      </w:r>
      <w:r w:rsidR="005041B9">
        <w:t xml:space="preserve"> </w:t>
      </w:r>
      <w:r w:rsidR="00C2222B">
        <w:t xml:space="preserve">through several experiments from </w:t>
      </w:r>
      <w:r w:rsidR="00617B9C">
        <w:t xml:space="preserve">candidate values </w:t>
      </w:r>
      <w:r w:rsidR="00792632">
        <w:t xml:space="preserve">given </w:t>
      </w:r>
      <w:r w:rsidR="00617B9C">
        <w:t xml:space="preserve">by </w:t>
      </w:r>
      <w:r w:rsidR="002278AD">
        <w:t>the user</w:t>
      </w:r>
      <w:r w:rsidR="00617B9C">
        <w:t xml:space="preserve">. </w:t>
      </w:r>
    </w:p>
    <w:p w14:paraId="7D57DEC1" w14:textId="2DA90387" w:rsidR="00281C24" w:rsidRDefault="00281C24" w:rsidP="00281C24">
      <w:pPr>
        <w:pStyle w:val="MDPI31text"/>
        <w:spacing w:line="276" w:lineRule="auto"/>
        <w:ind w:left="0"/>
      </w:pPr>
    </w:p>
    <w:p w14:paraId="0E14A695" w14:textId="2951E097" w:rsidR="0019165E" w:rsidRDefault="0019165E" w:rsidP="00281C24">
      <w:pPr>
        <w:pStyle w:val="MDPI31text"/>
        <w:spacing w:line="276" w:lineRule="auto"/>
        <w:ind w:left="0"/>
      </w:pPr>
    </w:p>
    <w:p w14:paraId="391B7F9D" w14:textId="67E26660" w:rsidR="00617B9C" w:rsidRDefault="00617B9C" w:rsidP="00281C24">
      <w:pPr>
        <w:pStyle w:val="MDPI31text"/>
        <w:spacing w:line="276" w:lineRule="auto"/>
        <w:ind w:left="0"/>
      </w:pPr>
      <w:r>
        <w:t xml:space="preserve">As </w:t>
      </w:r>
      <w:r w:rsidR="00EC060B">
        <w:t xml:space="preserve">Figure 1 shows, </w:t>
      </w:r>
      <w:r w:rsidR="00827042">
        <w:t xml:space="preserve">first, the user inputs </w:t>
      </w:r>
      <w:r w:rsidR="00706C82">
        <w:t xml:space="preserve">image </w:t>
      </w:r>
      <w:r w:rsidR="00827042">
        <w:t xml:space="preserve">data to the system with </w:t>
      </w:r>
      <w:r w:rsidR="00FA01D1">
        <w:t>classes that</w:t>
      </w:r>
      <w:r w:rsidR="002278AD">
        <w:t xml:space="preserve"> the</w:t>
      </w:r>
      <w:r w:rsidR="00FA01D1">
        <w:t xml:space="preserve"> </w:t>
      </w:r>
      <w:r w:rsidR="00226833">
        <w:t>dataset has and some candidate values that human wants to test out.</w:t>
      </w:r>
      <w:r w:rsidR="00875CB6">
        <w:t xml:space="preserve"> Table1 shows the default candidate </w:t>
      </w:r>
      <w:r w:rsidR="005C6C05">
        <w:t>hyper-parameter</w:t>
      </w:r>
      <w:r w:rsidR="00875CB6">
        <w:t xml:space="preserve"> values.</w:t>
      </w:r>
      <w:r w:rsidR="00226833">
        <w:t xml:space="preserve"> Then, the system splits the data into </w:t>
      </w:r>
      <w:r w:rsidR="003449A0">
        <w:t>train data, test data, and validation data in the proportion of 4:4:2.</w:t>
      </w:r>
      <w:r w:rsidR="003A33E8">
        <w:t xml:space="preserve"> Train data gets imported in</w:t>
      </w:r>
      <w:r w:rsidR="00BD6197">
        <w:t>to</w:t>
      </w:r>
      <w:r w:rsidR="003A33E8">
        <w:t xml:space="preserve"> each CNN model</w:t>
      </w:r>
      <w:r w:rsidR="004F12EF">
        <w:t>. In this system, we test VGG16, ResNet50, ResNext, and DenseNet.</w:t>
      </w:r>
      <w:r w:rsidR="0005488C">
        <w:t xml:space="preserve"> The system imports the </w:t>
      </w:r>
      <w:r w:rsidR="00BD6197">
        <w:t>pre-train</w:t>
      </w:r>
      <w:r w:rsidR="0005488C">
        <w:t xml:space="preserve">ed CNN models for both better accuracy and time performance. </w:t>
      </w:r>
      <w:r w:rsidR="005D06DB">
        <w:t>Next, each model tests various hyperparameters with candidate value</w:t>
      </w:r>
      <w:r w:rsidR="008707CA">
        <w:t>s</w:t>
      </w:r>
      <w:r w:rsidR="005D06DB">
        <w:t xml:space="preserve"> that </w:t>
      </w:r>
      <w:r w:rsidR="006A670C">
        <w:t xml:space="preserve">the </w:t>
      </w:r>
      <w:r w:rsidR="005D06DB">
        <w:t xml:space="preserve">user gave and </w:t>
      </w:r>
      <w:r w:rsidR="004A5892">
        <w:t>gets evaluated</w:t>
      </w:r>
      <w:r w:rsidR="00C21D0E">
        <w:t xml:space="preserve"> respectively </w:t>
      </w:r>
      <w:r w:rsidR="00073C78">
        <w:t>by</w:t>
      </w:r>
      <w:r w:rsidR="004A5892">
        <w:t xml:space="preserve"> three perspective</w:t>
      </w:r>
      <w:r w:rsidR="004D6DCE">
        <w:t>s</w:t>
      </w:r>
      <w:r w:rsidR="006A670C">
        <w:t>;</w:t>
      </w:r>
      <w:r w:rsidR="004A5892">
        <w:t xml:space="preserve"> </w:t>
      </w:r>
      <w:r w:rsidR="004D6DCE">
        <w:t>a</w:t>
      </w:r>
      <w:r w:rsidR="004A5892">
        <w:t>ccuracy, f1-score,</w:t>
      </w:r>
      <w:r w:rsidR="006A670C">
        <w:t xml:space="preserve"> and</w:t>
      </w:r>
      <w:r w:rsidR="004A5892">
        <w:t xml:space="preserve"> inference time. </w:t>
      </w:r>
      <w:r w:rsidR="00073C78">
        <w:t>Lastly</w:t>
      </w:r>
      <w:r w:rsidR="004D6DCE">
        <w:t>,</w:t>
      </w:r>
      <w:r w:rsidR="00073C78">
        <w:t xml:space="preserve"> the system shows </w:t>
      </w:r>
      <w:r w:rsidR="004D6DCE">
        <w:t xml:space="preserve">the </w:t>
      </w:r>
      <w:r w:rsidR="00073C78">
        <w:t xml:space="preserve">user the result in </w:t>
      </w:r>
      <w:r w:rsidR="008707CA">
        <w:t>a separate evaluation index. The user can see the result of the best</w:t>
      </w:r>
      <w:r w:rsidR="004D6DCE">
        <w:t>-</w:t>
      </w:r>
      <w:r w:rsidR="008707CA">
        <w:t>performed models</w:t>
      </w:r>
      <w:r w:rsidR="00035D17">
        <w:t xml:space="preserve">. </w:t>
      </w:r>
    </w:p>
    <w:p w14:paraId="0EDBF87C" w14:textId="77777777" w:rsidR="00235DC7" w:rsidRDefault="00235DC7" w:rsidP="00281C24">
      <w:pPr>
        <w:pStyle w:val="MDPI31text"/>
        <w:spacing w:line="276" w:lineRule="auto"/>
        <w:ind w:left="0"/>
      </w:pPr>
    </w:p>
    <w:p w14:paraId="46136B8B" w14:textId="2072F021" w:rsidR="00235DC7" w:rsidRDefault="00235DC7" w:rsidP="00CE07FA">
      <w:pPr>
        <w:pStyle w:val="MDPI31text"/>
        <w:spacing w:line="276" w:lineRule="auto"/>
        <w:ind w:left="0" w:firstLine="0"/>
      </w:pPr>
      <w:r w:rsidRPr="00CE07FA">
        <w:rPr>
          <w:b/>
          <w:bCs/>
        </w:rPr>
        <w:t>Table 1.</w:t>
      </w:r>
      <w:r>
        <w:t xml:space="preserve"> </w:t>
      </w:r>
      <w:r w:rsidR="00CE07FA">
        <w:t xml:space="preserve">Default values of each </w:t>
      </w:r>
      <w:r w:rsidR="005C6C05">
        <w:t>hyper-parameter</w:t>
      </w:r>
      <w:r w:rsidR="00CE07FA">
        <w:t>s</w:t>
      </w:r>
    </w:p>
    <w:tbl>
      <w:tblPr>
        <w:tblW w:w="10566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1"/>
        <w:gridCol w:w="1761"/>
        <w:gridCol w:w="1761"/>
        <w:gridCol w:w="1761"/>
        <w:gridCol w:w="1761"/>
        <w:gridCol w:w="1761"/>
      </w:tblGrid>
      <w:tr w:rsidR="00D418F6" w:rsidRPr="00232ED5" w14:paraId="409DE71A" w14:textId="77777777" w:rsidTr="00D418F6">
        <w:trPr>
          <w:trHeight w:val="270"/>
        </w:trPr>
        <w:tc>
          <w:tcPr>
            <w:tcW w:w="1761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638B50D" w14:textId="77777777" w:rsidR="00D418F6" w:rsidRPr="007F7C8C" w:rsidRDefault="00D418F6" w:rsidP="00653319">
            <w:pPr>
              <w:pStyle w:val="MDPI42tablebody"/>
              <w:spacing w:line="276" w:lineRule="auto"/>
              <w:rPr>
                <w:b/>
                <w:snapToGrid/>
              </w:rPr>
            </w:pP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</w:tcPr>
          <w:p w14:paraId="35BCDCA8" w14:textId="5FC9E4E3" w:rsidR="00D418F6" w:rsidRPr="007F7C8C" w:rsidRDefault="00D418F6" w:rsidP="00653319">
            <w:pPr>
              <w:pStyle w:val="MDPI42tablebody"/>
              <w:spacing w:line="276" w:lineRule="auto"/>
              <w:rPr>
                <w:b/>
                <w:snapToGrid/>
              </w:rPr>
            </w:pPr>
            <w:r>
              <w:rPr>
                <w:b/>
                <w:snapToGrid/>
              </w:rPr>
              <w:t>Candidate 1</w:t>
            </w:r>
          </w:p>
        </w:tc>
        <w:tc>
          <w:tcPr>
            <w:tcW w:w="1761" w:type="dxa"/>
            <w:tcBorders>
              <w:bottom w:val="single" w:sz="4" w:space="0" w:color="auto"/>
            </w:tcBorders>
          </w:tcPr>
          <w:p w14:paraId="6FAA9B18" w14:textId="20DB9330" w:rsidR="00D418F6" w:rsidRPr="007F7C8C" w:rsidRDefault="00D418F6" w:rsidP="00653319">
            <w:pPr>
              <w:pStyle w:val="MDPI42tablebody"/>
              <w:spacing w:line="276" w:lineRule="auto"/>
              <w:rPr>
                <w:b/>
                <w:snapToGrid/>
              </w:rPr>
            </w:pPr>
            <w:r>
              <w:rPr>
                <w:b/>
                <w:snapToGrid/>
              </w:rPr>
              <w:t>Candidate 2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D87171" w14:textId="35F203C5" w:rsidR="00D418F6" w:rsidRPr="007F7C8C" w:rsidRDefault="00D418F6" w:rsidP="00653319">
            <w:pPr>
              <w:pStyle w:val="MDPI42tablebody"/>
              <w:spacing w:line="276" w:lineRule="auto"/>
              <w:rPr>
                <w:b/>
                <w:snapToGrid/>
              </w:rPr>
            </w:pPr>
            <w:r>
              <w:rPr>
                <w:b/>
                <w:snapToGrid/>
              </w:rPr>
              <w:t xml:space="preserve">Candidate </w:t>
            </w:r>
            <w:r>
              <w:rPr>
                <w:b/>
                <w:snapToGrid/>
              </w:rPr>
              <w:t>3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4CD92" w14:textId="47B7E3ED" w:rsidR="00D418F6" w:rsidRPr="007F7C8C" w:rsidRDefault="00D418F6" w:rsidP="00653319">
            <w:pPr>
              <w:pStyle w:val="MDPI42tablebody"/>
              <w:spacing w:line="276" w:lineRule="auto"/>
              <w:rPr>
                <w:b/>
                <w:snapToGrid/>
              </w:rPr>
            </w:pPr>
            <w:r>
              <w:rPr>
                <w:b/>
                <w:snapToGrid/>
              </w:rPr>
              <w:t xml:space="preserve">Candidate </w:t>
            </w:r>
            <w:r>
              <w:rPr>
                <w:b/>
                <w:snapToGrid/>
              </w:rPr>
              <w:t>4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F4BDC" w14:textId="0A4350DD" w:rsidR="00D418F6" w:rsidRPr="007F7C8C" w:rsidRDefault="00D418F6" w:rsidP="00653319">
            <w:pPr>
              <w:pStyle w:val="MDPI42tablebody"/>
              <w:spacing w:line="276" w:lineRule="auto"/>
              <w:rPr>
                <w:b/>
                <w:snapToGrid/>
              </w:rPr>
            </w:pPr>
            <w:r>
              <w:rPr>
                <w:b/>
                <w:snapToGrid/>
              </w:rPr>
              <w:t xml:space="preserve">Candidate </w:t>
            </w:r>
            <w:r>
              <w:rPr>
                <w:b/>
                <w:snapToGrid/>
              </w:rPr>
              <w:t>5</w:t>
            </w:r>
          </w:p>
        </w:tc>
      </w:tr>
      <w:tr w:rsidR="00D418F6" w:rsidRPr="00232ED5" w14:paraId="56AAB1BC" w14:textId="77777777" w:rsidTr="00D418F6">
        <w:trPr>
          <w:trHeight w:val="280"/>
        </w:trPr>
        <w:tc>
          <w:tcPr>
            <w:tcW w:w="1761" w:type="dxa"/>
            <w:tcBorders>
              <w:right w:val="single" w:sz="4" w:space="0" w:color="auto"/>
            </w:tcBorders>
          </w:tcPr>
          <w:p w14:paraId="1C97A739" w14:textId="5624392D" w:rsidR="00D418F6" w:rsidRPr="00F220D4" w:rsidRDefault="00D418F6" w:rsidP="00653319">
            <w:pPr>
              <w:pStyle w:val="MDPI42tablebody"/>
              <w:spacing w:line="276" w:lineRule="auto"/>
            </w:pPr>
            <w:r>
              <w:t>drop-out rate</w:t>
            </w:r>
          </w:p>
        </w:tc>
        <w:tc>
          <w:tcPr>
            <w:tcW w:w="1761" w:type="dxa"/>
            <w:tcBorders>
              <w:left w:val="single" w:sz="4" w:space="0" w:color="auto"/>
            </w:tcBorders>
          </w:tcPr>
          <w:p w14:paraId="218ABC69" w14:textId="29C75F10" w:rsidR="00D418F6" w:rsidRPr="00F220D4" w:rsidRDefault="00D418F6" w:rsidP="00653319">
            <w:pPr>
              <w:pStyle w:val="MDPI42tablebody"/>
              <w:spacing w:line="276" w:lineRule="auto"/>
            </w:pPr>
            <w:r>
              <w:t>0.2</w:t>
            </w:r>
          </w:p>
        </w:tc>
        <w:tc>
          <w:tcPr>
            <w:tcW w:w="1761" w:type="dxa"/>
          </w:tcPr>
          <w:p w14:paraId="4373EDB5" w14:textId="3A9A3D4E" w:rsidR="00D418F6" w:rsidRPr="00F220D4" w:rsidRDefault="00D418F6" w:rsidP="00653319">
            <w:pPr>
              <w:pStyle w:val="MDPI42tablebody"/>
              <w:spacing w:line="276" w:lineRule="auto"/>
            </w:pPr>
            <w:r>
              <w:t>0.3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4B7A26C" w14:textId="434DAEF7" w:rsidR="00D418F6" w:rsidRPr="00F220D4" w:rsidRDefault="00D418F6" w:rsidP="00653319">
            <w:pPr>
              <w:pStyle w:val="MDPI42tablebody"/>
              <w:spacing w:line="276" w:lineRule="auto"/>
            </w:pPr>
            <w:r>
              <w:t>0.5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3DEB1C6" w14:textId="77777777" w:rsidR="00D418F6" w:rsidRPr="00F220D4" w:rsidRDefault="00D418F6" w:rsidP="00653319">
            <w:pPr>
              <w:pStyle w:val="MDPI42tablebody"/>
              <w:spacing w:line="276" w:lineRule="auto"/>
            </w:pPr>
            <w:r w:rsidRPr="00F220D4">
              <w:t>data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156B6AB" w14:textId="77777777" w:rsidR="00D418F6" w:rsidRPr="00F220D4" w:rsidRDefault="00D418F6" w:rsidP="00653319">
            <w:pPr>
              <w:pStyle w:val="MDPI42tablebody"/>
              <w:spacing w:line="276" w:lineRule="auto"/>
            </w:pPr>
            <w:r w:rsidRPr="00F220D4">
              <w:t>data</w:t>
            </w:r>
          </w:p>
        </w:tc>
      </w:tr>
      <w:tr w:rsidR="00D418F6" w:rsidRPr="00232ED5" w14:paraId="76A29F56" w14:textId="77777777" w:rsidTr="00D418F6">
        <w:trPr>
          <w:trHeight w:val="280"/>
        </w:trPr>
        <w:tc>
          <w:tcPr>
            <w:tcW w:w="1761" w:type="dxa"/>
            <w:tcBorders>
              <w:right w:val="single" w:sz="4" w:space="0" w:color="auto"/>
            </w:tcBorders>
          </w:tcPr>
          <w:p w14:paraId="16E0FB41" w14:textId="6BC56E1E" w:rsidR="00D418F6" w:rsidRPr="00F220D4" w:rsidRDefault="00D418F6" w:rsidP="00653319">
            <w:pPr>
              <w:pStyle w:val="MDPI42tablebody"/>
              <w:spacing w:line="276" w:lineRule="auto"/>
            </w:pPr>
            <w:r>
              <w:t>learning rate</w:t>
            </w:r>
          </w:p>
        </w:tc>
        <w:tc>
          <w:tcPr>
            <w:tcW w:w="1761" w:type="dxa"/>
            <w:tcBorders>
              <w:left w:val="single" w:sz="4" w:space="0" w:color="auto"/>
            </w:tcBorders>
          </w:tcPr>
          <w:p w14:paraId="06133A14" w14:textId="7368E89A" w:rsidR="00D418F6" w:rsidRPr="00F220D4" w:rsidRDefault="00D418F6" w:rsidP="00653319">
            <w:pPr>
              <w:pStyle w:val="MDPI42tablebody"/>
              <w:spacing w:line="276" w:lineRule="auto"/>
            </w:pPr>
            <w:r>
              <w:t>0.01</w:t>
            </w:r>
          </w:p>
        </w:tc>
        <w:tc>
          <w:tcPr>
            <w:tcW w:w="1761" w:type="dxa"/>
          </w:tcPr>
          <w:p w14:paraId="72BBA31C" w14:textId="09EE0247" w:rsidR="00D418F6" w:rsidRPr="00F220D4" w:rsidRDefault="00D418F6" w:rsidP="00653319">
            <w:pPr>
              <w:pStyle w:val="MDPI42tablebody"/>
              <w:spacing w:line="276" w:lineRule="auto"/>
            </w:pPr>
            <w:r>
              <w:t>0.005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D715D8C" w14:textId="67EB92B9" w:rsidR="00D418F6" w:rsidRPr="00F220D4" w:rsidRDefault="00D418F6" w:rsidP="00653319">
            <w:pPr>
              <w:pStyle w:val="MDPI42tablebody"/>
              <w:spacing w:line="276" w:lineRule="auto"/>
            </w:pPr>
            <w:r>
              <w:t>0.001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11EC569" w14:textId="75933FEF" w:rsidR="00D418F6" w:rsidRPr="00F220D4" w:rsidRDefault="00235DC7" w:rsidP="00653319">
            <w:pPr>
              <w:pStyle w:val="MDPI42tablebody"/>
              <w:spacing w:line="276" w:lineRule="auto"/>
            </w:pPr>
            <w:r>
              <w:t>0.0005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488293C" w14:textId="1056970D" w:rsidR="00D418F6" w:rsidRPr="00F220D4" w:rsidRDefault="00235DC7" w:rsidP="00653319">
            <w:pPr>
              <w:pStyle w:val="MDPI42tablebody"/>
              <w:spacing w:line="276" w:lineRule="auto"/>
            </w:pPr>
            <w:r>
              <w:t>0.0001</w:t>
            </w:r>
          </w:p>
        </w:tc>
      </w:tr>
      <w:tr w:rsidR="00D418F6" w:rsidRPr="00232ED5" w14:paraId="75886741" w14:textId="77777777" w:rsidTr="00D418F6">
        <w:trPr>
          <w:trHeight w:val="270"/>
        </w:trPr>
        <w:tc>
          <w:tcPr>
            <w:tcW w:w="1761" w:type="dxa"/>
            <w:tcBorders>
              <w:bottom w:val="single" w:sz="8" w:space="0" w:color="auto"/>
              <w:right w:val="single" w:sz="4" w:space="0" w:color="auto"/>
            </w:tcBorders>
          </w:tcPr>
          <w:p w14:paraId="53B41CF8" w14:textId="666052D8" w:rsidR="00D418F6" w:rsidRPr="00F220D4" w:rsidRDefault="00D418F6" w:rsidP="00653319">
            <w:pPr>
              <w:pStyle w:val="MDPI42tablebody"/>
              <w:spacing w:line="276" w:lineRule="auto"/>
            </w:pPr>
            <w:r>
              <w:t>optimizer</w:t>
            </w:r>
          </w:p>
        </w:tc>
        <w:tc>
          <w:tcPr>
            <w:tcW w:w="1761" w:type="dxa"/>
            <w:tcBorders>
              <w:left w:val="single" w:sz="4" w:space="0" w:color="auto"/>
            </w:tcBorders>
          </w:tcPr>
          <w:p w14:paraId="05D3D6C3" w14:textId="6B4E048E" w:rsidR="00D418F6" w:rsidRPr="00F220D4" w:rsidRDefault="00235DC7" w:rsidP="00653319">
            <w:pPr>
              <w:pStyle w:val="MDPI42tablebody"/>
              <w:spacing w:line="276" w:lineRule="auto"/>
            </w:pPr>
            <w:r>
              <w:t>SGD</w:t>
            </w:r>
          </w:p>
        </w:tc>
        <w:tc>
          <w:tcPr>
            <w:tcW w:w="1761" w:type="dxa"/>
          </w:tcPr>
          <w:p w14:paraId="5C9325C4" w14:textId="1E6201BE" w:rsidR="00D418F6" w:rsidRPr="00F220D4" w:rsidRDefault="00235DC7" w:rsidP="00653319">
            <w:pPr>
              <w:pStyle w:val="MDPI42tablebody"/>
              <w:spacing w:line="276" w:lineRule="auto"/>
            </w:pPr>
            <w:r>
              <w:t>ADAM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9DD13B0" w14:textId="685D40FD" w:rsidR="00D418F6" w:rsidRPr="00F220D4" w:rsidRDefault="00D418F6" w:rsidP="00653319">
            <w:pPr>
              <w:pStyle w:val="MDPI42tablebody"/>
              <w:spacing w:line="276" w:lineRule="auto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11493490" w14:textId="77777777" w:rsidR="00D418F6" w:rsidRPr="00F220D4" w:rsidRDefault="00D418F6" w:rsidP="00653319">
            <w:pPr>
              <w:pStyle w:val="MDPI42tablebody"/>
              <w:spacing w:line="276" w:lineRule="auto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407221D3" w14:textId="77777777" w:rsidR="00D418F6" w:rsidRPr="00F220D4" w:rsidRDefault="00D418F6" w:rsidP="00653319">
            <w:pPr>
              <w:pStyle w:val="MDPI42tablebody"/>
              <w:spacing w:line="276" w:lineRule="auto"/>
            </w:pPr>
          </w:p>
        </w:tc>
      </w:tr>
    </w:tbl>
    <w:p w14:paraId="49AB0397" w14:textId="77777777" w:rsidR="00875CB6" w:rsidRDefault="00875CB6" w:rsidP="00281C24">
      <w:pPr>
        <w:pStyle w:val="MDPI31text"/>
        <w:spacing w:line="276" w:lineRule="auto"/>
        <w:ind w:left="0"/>
      </w:pPr>
    </w:p>
    <w:p w14:paraId="707413A7" w14:textId="4EF112C3" w:rsidR="00281C24" w:rsidRDefault="00FA4828" w:rsidP="00BE7DF7">
      <w:pPr>
        <w:pStyle w:val="MDPI31text"/>
        <w:spacing w:line="276" w:lineRule="auto"/>
        <w:ind w:left="0"/>
      </w:pPr>
      <w:r>
        <w:t>The candidate CNN models</w:t>
      </w:r>
      <w:r w:rsidR="00E13ED9">
        <w:t xml:space="preserve"> that our system experiments </w:t>
      </w:r>
      <w:r w:rsidR="00581CAD">
        <w:t xml:space="preserve">with </w:t>
      </w:r>
      <w:r w:rsidR="00E13ED9">
        <w:t xml:space="preserve">are VGG16, DenseNet, ResNet50, and ResNext. </w:t>
      </w:r>
      <w:r w:rsidR="00FA799D">
        <w:t>Our team had considered several various CNN models since the final results can</w:t>
      </w:r>
      <w:r w:rsidR="00A14AE2">
        <w:t xml:space="preserve"> be changed by which model our system compares. </w:t>
      </w:r>
      <w:r w:rsidR="00D8660F">
        <w:t>Lastly</w:t>
      </w:r>
      <w:r w:rsidR="00A06301">
        <w:t>,</w:t>
      </w:r>
      <w:r w:rsidR="00D8660F">
        <w:t xml:space="preserve"> we decided</w:t>
      </w:r>
      <w:r w:rsidR="00581CAD">
        <w:t xml:space="preserve"> on</w:t>
      </w:r>
      <w:r w:rsidR="00D8660F">
        <w:t xml:space="preserve"> those</w:t>
      </w:r>
      <w:r w:rsidR="00A06301">
        <w:t xml:space="preserve"> </w:t>
      </w:r>
      <w:r w:rsidR="00D8660F">
        <w:t>four models from</w:t>
      </w:r>
      <w:r w:rsidR="00DC14B4">
        <w:t xml:space="preserve"> a</w:t>
      </w:r>
      <w:r w:rsidR="00D8660F">
        <w:t xml:space="preserve"> </w:t>
      </w:r>
      <w:r w:rsidR="00C566AC">
        <w:t xml:space="preserve">research paper, “A Transfer Learning Evaluation of Deep Neural Networks for Image Classification”. The paper </w:t>
      </w:r>
      <w:r w:rsidR="003008FE">
        <w:t>explains</w:t>
      </w:r>
      <w:r w:rsidR="00263FCF">
        <w:t xml:space="preserve"> different CNN models’ </w:t>
      </w:r>
      <w:r w:rsidR="003008FE">
        <w:t>structure</w:t>
      </w:r>
      <w:r w:rsidR="00DC14B4">
        <w:t>s and</w:t>
      </w:r>
      <w:r w:rsidR="003008FE">
        <w:t xml:space="preserve"> characteristics, </w:t>
      </w:r>
      <w:r w:rsidR="004F368D">
        <w:t>and</w:t>
      </w:r>
      <w:r w:rsidR="003008FE">
        <w:t xml:space="preserve"> it </w:t>
      </w:r>
      <w:r w:rsidR="00CC3807">
        <w:t xml:space="preserve">also compares their performance in several ways. Those four models we selected were models that </w:t>
      </w:r>
      <w:r w:rsidR="004F368D">
        <w:t xml:space="preserve">were </w:t>
      </w:r>
      <w:r w:rsidR="00CC3807">
        <w:t xml:space="preserve">highly performed in </w:t>
      </w:r>
      <w:r w:rsidR="00A06301">
        <w:t xml:space="preserve">the paper’s evaluation. </w:t>
      </w:r>
    </w:p>
    <w:p w14:paraId="3294242E" w14:textId="77777777" w:rsidR="00BE7DF7" w:rsidRDefault="00BE7DF7" w:rsidP="00BE7DF7">
      <w:pPr>
        <w:pStyle w:val="MDPI31text"/>
        <w:spacing w:line="276" w:lineRule="auto"/>
        <w:ind w:left="0"/>
      </w:pPr>
    </w:p>
    <w:p w14:paraId="5D730F56" w14:textId="1E3ECF0F" w:rsidR="00281C24" w:rsidRPr="00325902" w:rsidRDefault="00281C24" w:rsidP="00BE7DF7">
      <w:pPr>
        <w:pStyle w:val="MDPI21heading1"/>
        <w:spacing w:after="0" w:line="276" w:lineRule="auto"/>
        <w:ind w:left="0"/>
      </w:pPr>
      <w:r>
        <w:t>3</w:t>
      </w:r>
      <w:r w:rsidRPr="00325902">
        <w:t xml:space="preserve">. </w:t>
      </w:r>
      <w:r w:rsidR="006F30D0">
        <w:t>Tool Support</w:t>
      </w:r>
    </w:p>
    <w:p w14:paraId="21CB9769" w14:textId="2A967F6C" w:rsidR="00281C24" w:rsidRDefault="007A374C" w:rsidP="003E4B60">
      <w:pPr>
        <w:pStyle w:val="MDPI31text"/>
        <w:spacing w:line="276" w:lineRule="auto"/>
        <w:ind w:left="0" w:firstLine="510"/>
      </w:pPr>
      <w:r>
        <w:t xml:space="preserve">The system </w:t>
      </w:r>
      <w:r w:rsidR="004F368D">
        <w:t xml:space="preserve">consists </w:t>
      </w:r>
      <w:r>
        <w:t xml:space="preserve">of four different classes. </w:t>
      </w:r>
      <w:r w:rsidR="002C3F15">
        <w:t xml:space="preserve">First </w:t>
      </w:r>
      <w:proofErr w:type="spellStart"/>
      <w:r w:rsidR="002C3F15">
        <w:t>ResizeImage</w:t>
      </w:r>
      <w:proofErr w:type="spellEnd"/>
      <w:r w:rsidR="002C3F15">
        <w:t xml:space="preserve"> class is a module</w:t>
      </w:r>
      <w:r w:rsidR="002B29E9">
        <w:t xml:space="preserve"> that allows</w:t>
      </w:r>
      <w:r w:rsidR="008E6F32">
        <w:t xml:space="preserve"> the</w:t>
      </w:r>
      <w:r w:rsidR="002B29E9">
        <w:t xml:space="preserve"> user </w:t>
      </w:r>
      <w:r w:rsidR="003E4B60">
        <w:t xml:space="preserve">to input image data and several parameters like image classification classes or candidate hyperparameters. </w:t>
      </w:r>
      <w:r w:rsidR="00A06594">
        <w:t>Next,</w:t>
      </w:r>
      <w:r w:rsidR="008E6F32">
        <w:t xml:space="preserve"> the</w:t>
      </w:r>
      <w:r w:rsidR="00A06594">
        <w:t xml:space="preserve"> Comparison System class is for loading different CNN models and evaluating</w:t>
      </w:r>
      <w:r w:rsidR="002C67E6">
        <w:t xml:space="preserve"> them respectively. Also, there are four different classes for each CNN model</w:t>
      </w:r>
      <w:r w:rsidR="00A83826">
        <w:t xml:space="preserve"> </w:t>
      </w:r>
      <w:r w:rsidR="00A83826">
        <w:t>(</w:t>
      </w:r>
      <w:proofErr w:type="spellStart"/>
      <w:r w:rsidR="00A83826">
        <w:t>myDenseNet</w:t>
      </w:r>
      <w:proofErr w:type="spellEnd"/>
      <w:r w:rsidR="00A83826">
        <w:t xml:space="preserve"> Class, </w:t>
      </w:r>
      <w:proofErr w:type="spellStart"/>
      <w:r w:rsidR="00A83826">
        <w:t>myResNet</w:t>
      </w:r>
      <w:proofErr w:type="spellEnd"/>
      <w:r w:rsidR="00A83826">
        <w:t xml:space="preserve"> Class, </w:t>
      </w:r>
      <w:proofErr w:type="spellStart"/>
      <w:r w:rsidR="00A83826">
        <w:t>myResNext</w:t>
      </w:r>
      <w:proofErr w:type="spellEnd"/>
      <w:r w:rsidR="00A83826">
        <w:t xml:space="preserve"> Class</w:t>
      </w:r>
      <w:r w:rsidR="00BD154C">
        <w:t xml:space="preserve">, </w:t>
      </w:r>
      <w:proofErr w:type="spellStart"/>
      <w:r w:rsidR="00BD154C">
        <w:t>myVGG</w:t>
      </w:r>
      <w:proofErr w:type="spellEnd"/>
      <w:r w:rsidR="00BD154C">
        <w:t xml:space="preserve"> Class</w:t>
      </w:r>
      <w:r w:rsidR="00A83826">
        <w:t>)</w:t>
      </w:r>
      <w:r w:rsidR="002C67E6">
        <w:t xml:space="preserve"> that </w:t>
      </w:r>
      <w:r w:rsidR="001230CE">
        <w:t xml:space="preserve">process fine-tuning task and optimize their </w:t>
      </w:r>
      <w:r w:rsidR="005C6C05">
        <w:t>hyper-parameter</w:t>
      </w:r>
      <w:r w:rsidR="001230CE">
        <w:t xml:space="preserve">s through </w:t>
      </w:r>
      <w:r w:rsidR="00BD154C">
        <w:t>experimenting</w:t>
      </w:r>
      <w:r w:rsidR="001230CE">
        <w:t xml:space="preserve"> every candidate </w:t>
      </w:r>
      <w:r w:rsidR="005C6C05">
        <w:t>hyper-parameter</w:t>
      </w:r>
      <w:r w:rsidR="001230CE">
        <w:t xml:space="preserve"> value that </w:t>
      </w:r>
      <w:r w:rsidR="00E608FE">
        <w:t xml:space="preserve">the </w:t>
      </w:r>
      <w:r w:rsidR="001230CE">
        <w:t xml:space="preserve">user gave. Lastly, </w:t>
      </w:r>
      <w:proofErr w:type="spellStart"/>
      <w:r w:rsidR="001230CE">
        <w:t>show_graph</w:t>
      </w:r>
      <w:proofErr w:type="spellEnd"/>
      <w:r w:rsidR="001230CE">
        <w:t xml:space="preserve"> class </w:t>
      </w:r>
      <w:r w:rsidR="00A83826">
        <w:t>visualizes</w:t>
      </w:r>
      <w:r w:rsidR="004B22EA">
        <w:t xml:space="preserve"> the</w:t>
      </w:r>
      <w:r w:rsidR="00A83826">
        <w:t xml:space="preserve"> result of </w:t>
      </w:r>
      <w:r w:rsidR="00E608FE">
        <w:t xml:space="preserve">the </w:t>
      </w:r>
      <w:r w:rsidR="00A83826">
        <w:t xml:space="preserve">evaluation to </w:t>
      </w:r>
      <w:r w:rsidR="004B22EA">
        <w:t>a</w:t>
      </w:r>
      <w:r w:rsidR="00E608FE">
        <w:t xml:space="preserve"> </w:t>
      </w:r>
      <w:r w:rsidR="00A83826">
        <w:t xml:space="preserve">user. </w:t>
      </w:r>
    </w:p>
    <w:p w14:paraId="6BECC4D9" w14:textId="45BC2911" w:rsidR="006C5D45" w:rsidRDefault="006C5D45" w:rsidP="003E4B60">
      <w:pPr>
        <w:pStyle w:val="MDPI31text"/>
        <w:spacing w:line="276" w:lineRule="auto"/>
        <w:ind w:left="0" w:firstLine="510"/>
      </w:pPr>
    </w:p>
    <w:p w14:paraId="0397E8B2" w14:textId="29E1C658" w:rsidR="006C5D45" w:rsidRPr="001F553D" w:rsidRDefault="006C5D45" w:rsidP="0019165E">
      <w:pPr>
        <w:pStyle w:val="MDPI31text"/>
        <w:spacing w:line="276" w:lineRule="auto"/>
        <w:ind w:left="0" w:firstLine="0"/>
        <w:rPr>
          <w:b/>
          <w:bCs/>
        </w:rPr>
      </w:pPr>
      <w:r w:rsidRPr="001F553D">
        <w:rPr>
          <w:b/>
          <w:bCs/>
        </w:rPr>
        <w:t xml:space="preserve">3.1 </w:t>
      </w:r>
      <w:proofErr w:type="spellStart"/>
      <w:r w:rsidRPr="001F553D">
        <w:rPr>
          <w:b/>
          <w:bCs/>
        </w:rPr>
        <w:t>ResizeImage</w:t>
      </w:r>
      <w:proofErr w:type="spellEnd"/>
      <w:r w:rsidRPr="001F553D">
        <w:rPr>
          <w:b/>
          <w:bCs/>
        </w:rPr>
        <w:t xml:space="preserve"> Class</w:t>
      </w:r>
    </w:p>
    <w:p w14:paraId="605B1806" w14:textId="793ED29F" w:rsidR="006C5D45" w:rsidRDefault="00AF5D9B" w:rsidP="003E4B60">
      <w:pPr>
        <w:pStyle w:val="MDPI31text"/>
        <w:spacing w:line="276" w:lineRule="auto"/>
        <w:ind w:left="0" w:firstLine="510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</w:p>
    <w:p w14:paraId="694EC6B7" w14:textId="2A3ED6A4" w:rsidR="0042548E" w:rsidRDefault="00B33D71" w:rsidP="0042548E">
      <w:pPr>
        <w:pStyle w:val="MDPI31text"/>
        <w:numPr>
          <w:ilvl w:val="0"/>
          <w:numId w:val="24"/>
        </w:numPr>
        <w:spacing w:line="276" w:lineRule="auto"/>
      </w:pPr>
      <w:r>
        <w:t xml:space="preserve">parameters: input dataset path, </w:t>
      </w:r>
      <w:r w:rsidR="00C72DED">
        <w:t>size of</w:t>
      </w:r>
      <w:r w:rsidR="004B22EA">
        <w:t xml:space="preserve"> the</w:t>
      </w:r>
      <w:r w:rsidR="00C72DED">
        <w:t xml:space="preserve"> image </w:t>
      </w:r>
    </w:p>
    <w:p w14:paraId="6E3E9DC9" w14:textId="2B881DAE" w:rsidR="00C72DED" w:rsidRDefault="00C72DED" w:rsidP="0042548E">
      <w:pPr>
        <w:pStyle w:val="MDPI31text"/>
        <w:numPr>
          <w:ilvl w:val="0"/>
          <w:numId w:val="24"/>
        </w:numPr>
        <w:spacing w:line="276" w:lineRule="auto"/>
      </w:pPr>
      <w:r>
        <w:t xml:space="preserve">loads input data from the path and </w:t>
      </w:r>
      <w:r w:rsidR="002C7F53">
        <w:t>do</w:t>
      </w:r>
      <w:r w:rsidR="004B22EA">
        <w:t>es</w:t>
      </w:r>
      <w:r w:rsidR="002C7F53">
        <w:t xml:space="preserve"> some preprocessing such as flattening image data</w:t>
      </w:r>
    </w:p>
    <w:p w14:paraId="30365DDF" w14:textId="06EEBC16" w:rsidR="002C7F53" w:rsidRDefault="002C7F53" w:rsidP="002C7F53">
      <w:pPr>
        <w:pStyle w:val="MDPI31text"/>
        <w:spacing w:line="276" w:lineRule="auto"/>
        <w:ind w:left="510" w:firstLine="0"/>
      </w:pPr>
      <w:proofErr w:type="gramStart"/>
      <w:r>
        <w:t>resizing(</w:t>
      </w:r>
      <w:proofErr w:type="gramEnd"/>
      <w:r>
        <w:t>)</w:t>
      </w:r>
    </w:p>
    <w:p w14:paraId="5DFB6E83" w14:textId="7C01879C" w:rsidR="002C7F53" w:rsidRDefault="00362E24" w:rsidP="00362E24">
      <w:pPr>
        <w:pStyle w:val="MDPI31text"/>
        <w:numPr>
          <w:ilvl w:val="0"/>
          <w:numId w:val="25"/>
        </w:numPr>
        <w:spacing w:line="276" w:lineRule="auto"/>
      </w:pPr>
      <w:r>
        <w:t xml:space="preserve">resize images </w:t>
      </w:r>
      <w:r w:rsidR="00364B4C">
        <w:t>and change data into the format of CNN model input</w:t>
      </w:r>
    </w:p>
    <w:p w14:paraId="66DC27DE" w14:textId="77777777" w:rsidR="0019165E" w:rsidRDefault="0019165E" w:rsidP="0019165E">
      <w:pPr>
        <w:pStyle w:val="MDPI31text"/>
        <w:spacing w:line="276" w:lineRule="auto"/>
        <w:ind w:left="0" w:firstLine="0"/>
      </w:pPr>
    </w:p>
    <w:p w14:paraId="3C67FA38" w14:textId="4E427700" w:rsidR="00364B4C" w:rsidRPr="001F553D" w:rsidRDefault="00364B4C" w:rsidP="0019165E">
      <w:pPr>
        <w:pStyle w:val="MDPI31text"/>
        <w:spacing w:line="276" w:lineRule="auto"/>
        <w:ind w:left="0" w:firstLine="0"/>
        <w:rPr>
          <w:b/>
          <w:bCs/>
        </w:rPr>
      </w:pPr>
      <w:r w:rsidRPr="001F553D">
        <w:rPr>
          <w:b/>
          <w:bCs/>
        </w:rPr>
        <w:t>3.2 Comparison System Class</w:t>
      </w:r>
    </w:p>
    <w:p w14:paraId="6F4C492A" w14:textId="31B2EB05" w:rsidR="00C65A7A" w:rsidRDefault="00C65A7A" w:rsidP="00C65A7A">
      <w:pPr>
        <w:pStyle w:val="MDPI31text"/>
        <w:spacing w:line="276" w:lineRule="auto"/>
        <w:ind w:left="510" w:firstLine="0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B510036" w14:textId="67406E31" w:rsidR="00C65A7A" w:rsidRDefault="00C65A7A" w:rsidP="00C65A7A">
      <w:pPr>
        <w:pStyle w:val="MDPI31text"/>
        <w:numPr>
          <w:ilvl w:val="0"/>
          <w:numId w:val="25"/>
        </w:numPr>
        <w:spacing w:line="276" w:lineRule="auto"/>
      </w:pPr>
      <w:r>
        <w:t xml:space="preserve">set the default value of </w:t>
      </w:r>
      <w:r w:rsidR="005C6C05">
        <w:t>hyper-parameter</w:t>
      </w:r>
      <w:r>
        <w:t>s</w:t>
      </w:r>
    </w:p>
    <w:p w14:paraId="3E30DEDF" w14:textId="7F5A2F13" w:rsidR="00C65A7A" w:rsidRDefault="00790C0A" w:rsidP="00790C0A">
      <w:pPr>
        <w:pStyle w:val="MDPI31text"/>
        <w:spacing w:line="276" w:lineRule="auto"/>
        <w:ind w:left="510" w:firstLine="0"/>
      </w:pPr>
      <w:proofErr w:type="spellStart"/>
      <w:proofErr w:type="gramStart"/>
      <w:r>
        <w:t>datasplit</w:t>
      </w:r>
      <w:proofErr w:type="spellEnd"/>
      <w:r>
        <w:t>(</w:t>
      </w:r>
      <w:proofErr w:type="gramEnd"/>
      <w:r>
        <w:t>)</w:t>
      </w:r>
    </w:p>
    <w:p w14:paraId="1D625B0B" w14:textId="224DF733" w:rsidR="00790C0A" w:rsidRDefault="00790C0A" w:rsidP="00790C0A">
      <w:pPr>
        <w:pStyle w:val="MDPI31text"/>
        <w:numPr>
          <w:ilvl w:val="0"/>
          <w:numId w:val="25"/>
        </w:numPr>
        <w:spacing w:line="276" w:lineRule="auto"/>
      </w:pPr>
      <w:r>
        <w:t xml:space="preserve">splits input data </w:t>
      </w:r>
      <w:r w:rsidR="00AF0376">
        <w:t>into train, test, and valid data with a proportion of 4:4:2</w:t>
      </w:r>
    </w:p>
    <w:p w14:paraId="23453A22" w14:textId="2F8A6FD5" w:rsidR="00790C0A" w:rsidRDefault="00790C0A" w:rsidP="00790C0A">
      <w:pPr>
        <w:pStyle w:val="MDPI31text"/>
        <w:spacing w:line="276" w:lineRule="auto"/>
        <w:ind w:left="510" w:firstLine="0"/>
      </w:pPr>
      <w:proofErr w:type="spellStart"/>
      <w:proofErr w:type="gramStart"/>
      <w:r>
        <w:t>setSystem</w:t>
      </w:r>
      <w:proofErr w:type="spellEnd"/>
      <w:r>
        <w:t>(</w:t>
      </w:r>
      <w:proofErr w:type="gramEnd"/>
      <w:r>
        <w:t>)</w:t>
      </w:r>
    </w:p>
    <w:p w14:paraId="546BEA09" w14:textId="19F064E2" w:rsidR="00790C0A" w:rsidRDefault="00AF0376" w:rsidP="00790C0A">
      <w:pPr>
        <w:pStyle w:val="MDPI31text"/>
        <w:numPr>
          <w:ilvl w:val="0"/>
          <w:numId w:val="25"/>
        </w:numPr>
        <w:spacing w:line="276" w:lineRule="auto"/>
      </w:pPr>
      <w:r>
        <w:lastRenderedPageBreak/>
        <w:t xml:space="preserve">loads each </w:t>
      </w:r>
      <w:r w:rsidR="00BD6197">
        <w:t>pre-train</w:t>
      </w:r>
      <w:r>
        <w:t>ed CNN model</w:t>
      </w:r>
    </w:p>
    <w:p w14:paraId="1B834E23" w14:textId="48CA347D" w:rsidR="00790C0A" w:rsidRDefault="00790C0A" w:rsidP="00790C0A">
      <w:pPr>
        <w:pStyle w:val="MDPI31text"/>
        <w:spacing w:line="276" w:lineRule="auto"/>
        <w:ind w:left="510" w:firstLine="0"/>
      </w:pPr>
      <w:proofErr w:type="spellStart"/>
      <w:proofErr w:type="gramStart"/>
      <w:r>
        <w:t>runSystem</w:t>
      </w:r>
      <w:proofErr w:type="spellEnd"/>
      <w:r>
        <w:t>(</w:t>
      </w:r>
      <w:proofErr w:type="gramEnd"/>
      <w:r>
        <w:t>)</w:t>
      </w:r>
    </w:p>
    <w:p w14:paraId="25039FF0" w14:textId="6437C94F" w:rsidR="00790C0A" w:rsidRDefault="007D70D5" w:rsidP="00790C0A">
      <w:pPr>
        <w:pStyle w:val="MDPI31text"/>
        <w:numPr>
          <w:ilvl w:val="0"/>
          <w:numId w:val="25"/>
        </w:numPr>
        <w:spacing w:line="276" w:lineRule="auto"/>
      </w:pPr>
      <w:r>
        <w:t xml:space="preserve">preprocess data and train models with train data </w:t>
      </w:r>
    </w:p>
    <w:p w14:paraId="2F806BC2" w14:textId="5DCFF159" w:rsidR="00790C0A" w:rsidRDefault="00790C0A" w:rsidP="00790C0A">
      <w:pPr>
        <w:pStyle w:val="MDPI31text"/>
        <w:spacing w:line="276" w:lineRule="auto"/>
        <w:ind w:left="510" w:firstLine="0"/>
      </w:pP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</w:p>
    <w:p w14:paraId="3E91E21F" w14:textId="46BB73EB" w:rsidR="00790C0A" w:rsidRDefault="000B09D0" w:rsidP="00790C0A">
      <w:pPr>
        <w:pStyle w:val="MDPI31text"/>
        <w:numPr>
          <w:ilvl w:val="0"/>
          <w:numId w:val="25"/>
        </w:numPr>
        <w:spacing w:line="276" w:lineRule="auto"/>
      </w:pPr>
      <w:r>
        <w:t xml:space="preserve">evaluates </w:t>
      </w:r>
      <w:r w:rsidR="00C63F7F">
        <w:t xml:space="preserve">the </w:t>
      </w:r>
      <w:r>
        <w:t xml:space="preserve">model with three evaluation </w:t>
      </w:r>
      <w:proofErr w:type="gramStart"/>
      <w:r>
        <w:t>index</w:t>
      </w:r>
      <w:proofErr w:type="gramEnd"/>
      <w:r w:rsidR="00C63F7F">
        <w:t xml:space="preserve"> </w:t>
      </w:r>
      <w:r>
        <w:t xml:space="preserve">(accuracy, f1-score, inference time), and </w:t>
      </w:r>
      <w:r w:rsidR="00160D03">
        <w:t>deduce the ranking result</w:t>
      </w:r>
    </w:p>
    <w:p w14:paraId="50A130D8" w14:textId="77777777" w:rsidR="0019165E" w:rsidRDefault="0019165E" w:rsidP="0019165E">
      <w:pPr>
        <w:pStyle w:val="MDPI31text"/>
        <w:spacing w:line="276" w:lineRule="auto"/>
        <w:ind w:left="0" w:firstLine="0"/>
      </w:pPr>
    </w:p>
    <w:p w14:paraId="344F3802" w14:textId="724EB5CB" w:rsidR="00160D03" w:rsidRPr="002914DB" w:rsidRDefault="00160D03" w:rsidP="0019165E">
      <w:pPr>
        <w:pStyle w:val="MDPI31text"/>
        <w:spacing w:line="276" w:lineRule="auto"/>
        <w:ind w:left="0" w:firstLine="0"/>
        <w:rPr>
          <w:b/>
          <w:bCs/>
        </w:rPr>
      </w:pPr>
      <w:r w:rsidRPr="002914DB">
        <w:rPr>
          <w:b/>
          <w:bCs/>
        </w:rPr>
        <w:t>3.3 my</w:t>
      </w:r>
      <w:r w:rsidR="001F553D" w:rsidRPr="002914DB">
        <w:rPr>
          <w:b/>
          <w:bCs/>
        </w:rPr>
        <w:t xml:space="preserve">VGG19 Class, </w:t>
      </w:r>
      <w:proofErr w:type="spellStart"/>
      <w:r w:rsidR="001F553D" w:rsidRPr="002914DB">
        <w:rPr>
          <w:b/>
          <w:bCs/>
        </w:rPr>
        <w:t>m</w:t>
      </w:r>
      <w:r w:rsidR="001F553D" w:rsidRPr="002914DB">
        <w:rPr>
          <w:b/>
          <w:bCs/>
        </w:rPr>
        <w:t>yDenseNet</w:t>
      </w:r>
      <w:proofErr w:type="spellEnd"/>
      <w:r w:rsidR="001F553D" w:rsidRPr="002914DB">
        <w:rPr>
          <w:b/>
          <w:bCs/>
        </w:rPr>
        <w:t xml:space="preserve"> Class, </w:t>
      </w:r>
      <w:proofErr w:type="spellStart"/>
      <w:r w:rsidR="001F553D" w:rsidRPr="002914DB">
        <w:rPr>
          <w:b/>
          <w:bCs/>
        </w:rPr>
        <w:t>myResNet</w:t>
      </w:r>
      <w:proofErr w:type="spellEnd"/>
      <w:r w:rsidR="001F553D" w:rsidRPr="002914DB">
        <w:rPr>
          <w:b/>
          <w:bCs/>
        </w:rPr>
        <w:t xml:space="preserve"> Class, </w:t>
      </w:r>
      <w:proofErr w:type="spellStart"/>
      <w:r w:rsidR="001F553D" w:rsidRPr="002914DB">
        <w:rPr>
          <w:b/>
          <w:bCs/>
        </w:rPr>
        <w:t>myResNext</w:t>
      </w:r>
      <w:proofErr w:type="spellEnd"/>
      <w:r w:rsidR="001F553D" w:rsidRPr="002914DB">
        <w:rPr>
          <w:b/>
          <w:bCs/>
        </w:rPr>
        <w:t xml:space="preserve"> Class</w:t>
      </w:r>
    </w:p>
    <w:p w14:paraId="36DF57FC" w14:textId="77777777" w:rsidR="00BF3EAA" w:rsidRDefault="0078308F" w:rsidP="00BF3EAA">
      <w:pPr>
        <w:pStyle w:val="MDPI31text"/>
        <w:spacing w:line="276" w:lineRule="auto"/>
        <w:ind w:left="0" w:firstLine="510"/>
      </w:pPr>
      <w:r>
        <w:t>preprocessing module</w:t>
      </w:r>
    </w:p>
    <w:p w14:paraId="7BC1DE03" w14:textId="616EA9BC" w:rsidR="006F30D0" w:rsidRDefault="00BF3EAA" w:rsidP="00BF3EAA">
      <w:pPr>
        <w:pStyle w:val="MDPI31text"/>
        <w:numPr>
          <w:ilvl w:val="0"/>
          <w:numId w:val="25"/>
        </w:numPr>
        <w:spacing w:line="276" w:lineRule="auto"/>
      </w:pPr>
      <w:r>
        <w:t>preprocess image data for each type of CNN model</w:t>
      </w:r>
      <w:r w:rsidR="009B2F95">
        <w:t>’s input type</w:t>
      </w:r>
    </w:p>
    <w:p w14:paraId="0A958CC9" w14:textId="7BAEA7A6" w:rsidR="0078308F" w:rsidRDefault="0078308F" w:rsidP="00BF3EAA">
      <w:pPr>
        <w:pStyle w:val="MDPI31text"/>
        <w:spacing w:line="276" w:lineRule="auto"/>
        <w:ind w:left="0" w:firstLine="510"/>
      </w:pPr>
      <w:r>
        <w:t>finetuning module (model_vgg1</w:t>
      </w:r>
      <w:r w:rsidR="004F10D7">
        <w:t xml:space="preserve">6(), </w:t>
      </w:r>
      <w:proofErr w:type="spellStart"/>
      <w:r w:rsidR="004F10D7">
        <w:t>model_</w:t>
      </w:r>
      <w:proofErr w:type="gramStart"/>
      <w:r w:rsidR="004F10D7">
        <w:t>densenet</w:t>
      </w:r>
      <w:proofErr w:type="spellEnd"/>
      <w:r w:rsidR="004F10D7">
        <w:t>(</w:t>
      </w:r>
      <w:proofErr w:type="gramEnd"/>
      <w:r w:rsidR="004F10D7">
        <w:t xml:space="preserve">), </w:t>
      </w:r>
      <w:r w:rsidR="004F10D7">
        <w:t>modelResnet50(),</w:t>
      </w:r>
      <w:r w:rsidR="004F10D7">
        <w:t xml:space="preserve"> </w:t>
      </w:r>
      <w:proofErr w:type="spellStart"/>
      <w:r w:rsidR="004F10D7">
        <w:t>model_resnext</w:t>
      </w:r>
      <w:proofErr w:type="spellEnd"/>
      <w:r w:rsidR="004F10D7">
        <w:t>())</w:t>
      </w:r>
    </w:p>
    <w:p w14:paraId="5A6791F5" w14:textId="34DC49C1" w:rsidR="009B2F95" w:rsidRDefault="009B2F95" w:rsidP="009B2F95">
      <w:pPr>
        <w:pStyle w:val="MDPI31text"/>
        <w:numPr>
          <w:ilvl w:val="0"/>
          <w:numId w:val="25"/>
        </w:numPr>
        <w:spacing w:line="276" w:lineRule="auto"/>
      </w:pPr>
      <w:r>
        <w:t xml:space="preserve">optimize hyperparameters through several experiments with given </w:t>
      </w:r>
      <w:r w:rsidR="002D73CE">
        <w:t>candidate values</w:t>
      </w:r>
    </w:p>
    <w:p w14:paraId="3D1EB87D" w14:textId="1A8F3AFE" w:rsidR="004F10D7" w:rsidRDefault="004F10D7" w:rsidP="00BF3EAA">
      <w:pPr>
        <w:pStyle w:val="MDPI31text"/>
        <w:spacing w:line="276" w:lineRule="auto"/>
        <w:ind w:left="0" w:firstLine="510"/>
      </w:pPr>
      <w:proofErr w:type="spellStart"/>
      <w:proofErr w:type="gramStart"/>
      <w:r>
        <w:t>predictResult</w:t>
      </w:r>
      <w:proofErr w:type="spellEnd"/>
      <w:r w:rsidR="00F462F5">
        <w:t>(</w:t>
      </w:r>
      <w:proofErr w:type="gramEnd"/>
      <w:r w:rsidR="00F462F5">
        <w:t>)</w:t>
      </w:r>
    </w:p>
    <w:p w14:paraId="39ACE7AC" w14:textId="2ACBF3DB" w:rsidR="002914DB" w:rsidRDefault="002D73CE" w:rsidP="002914DB">
      <w:pPr>
        <w:pStyle w:val="MDPI31text"/>
        <w:numPr>
          <w:ilvl w:val="0"/>
          <w:numId w:val="25"/>
        </w:numPr>
        <w:spacing w:line="276" w:lineRule="auto"/>
      </w:pPr>
      <w:r>
        <w:t>predicts test data and return evaluation score for each model</w:t>
      </w:r>
      <w:r w:rsidR="002914DB">
        <w:t xml:space="preserve"> and each </w:t>
      </w:r>
      <w:r w:rsidR="005C6C05">
        <w:t>hyper-parameter</w:t>
      </w:r>
      <w:r w:rsidR="002914DB">
        <w:t xml:space="preserve"> value set respectively</w:t>
      </w:r>
    </w:p>
    <w:p w14:paraId="1ADDD4D7" w14:textId="77777777" w:rsidR="0019165E" w:rsidRDefault="0019165E" w:rsidP="0019165E">
      <w:pPr>
        <w:pStyle w:val="MDPI31text"/>
        <w:spacing w:line="276" w:lineRule="auto"/>
        <w:ind w:left="0" w:firstLine="0"/>
      </w:pPr>
    </w:p>
    <w:p w14:paraId="5DFF586F" w14:textId="397D66CF" w:rsidR="002914DB" w:rsidRPr="00884319" w:rsidRDefault="002914DB" w:rsidP="0019165E">
      <w:pPr>
        <w:pStyle w:val="MDPI31text"/>
        <w:spacing w:line="276" w:lineRule="auto"/>
        <w:ind w:left="0" w:firstLine="0"/>
        <w:rPr>
          <w:b/>
          <w:bCs/>
        </w:rPr>
      </w:pPr>
      <w:r w:rsidRPr="00884319">
        <w:rPr>
          <w:b/>
          <w:bCs/>
        </w:rPr>
        <w:t xml:space="preserve">3.4 </w:t>
      </w:r>
      <w:proofErr w:type="spellStart"/>
      <w:r w:rsidRPr="00884319">
        <w:rPr>
          <w:b/>
          <w:bCs/>
        </w:rPr>
        <w:t>show_graph</w:t>
      </w:r>
      <w:proofErr w:type="spellEnd"/>
      <w:r w:rsidRPr="00884319">
        <w:rPr>
          <w:b/>
          <w:bCs/>
        </w:rPr>
        <w:t xml:space="preserve"> Class</w:t>
      </w:r>
    </w:p>
    <w:p w14:paraId="1BB3EB26" w14:textId="10F9F662" w:rsidR="002914DB" w:rsidRDefault="002C782A" w:rsidP="002914DB">
      <w:pPr>
        <w:pStyle w:val="MDPI31text"/>
        <w:spacing w:line="276" w:lineRule="auto"/>
        <w:ind w:left="510" w:firstLine="0"/>
      </w:pPr>
      <w:proofErr w:type="spellStart"/>
      <w:r>
        <w:t>show_</w:t>
      </w:r>
      <w:proofErr w:type="gramStart"/>
      <w:r>
        <w:t>accuracy</w:t>
      </w:r>
      <w:proofErr w:type="spellEnd"/>
      <w:r>
        <w:t>(</w:t>
      </w:r>
      <w:proofErr w:type="gramEnd"/>
      <w:r>
        <w:t>)</w:t>
      </w:r>
    </w:p>
    <w:p w14:paraId="76F42359" w14:textId="779BB47F" w:rsidR="002C782A" w:rsidRDefault="00CD274A" w:rsidP="00CD274A">
      <w:pPr>
        <w:pStyle w:val="MDPI31text"/>
        <w:numPr>
          <w:ilvl w:val="0"/>
          <w:numId w:val="25"/>
        </w:numPr>
        <w:spacing w:line="276" w:lineRule="auto"/>
      </w:pPr>
      <w:r>
        <w:t>show the best</w:t>
      </w:r>
      <w:r w:rsidR="00A857A0">
        <w:t>-</w:t>
      </w:r>
      <w:r>
        <w:t>performing CNN model’s flow of accuracy in</w:t>
      </w:r>
      <w:r w:rsidR="00A857A0">
        <w:t xml:space="preserve"> the</w:t>
      </w:r>
      <w:r>
        <w:t xml:space="preserve"> training phase </w:t>
      </w:r>
    </w:p>
    <w:p w14:paraId="12F5402B" w14:textId="6688A274" w:rsidR="002C782A" w:rsidRDefault="002C782A" w:rsidP="002914DB">
      <w:pPr>
        <w:pStyle w:val="MDPI31text"/>
        <w:spacing w:line="276" w:lineRule="auto"/>
        <w:ind w:left="510" w:firstLine="0"/>
      </w:pPr>
      <w:proofErr w:type="spellStart"/>
      <w:r>
        <w:t>show_</w:t>
      </w:r>
      <w:proofErr w:type="gramStart"/>
      <w:r>
        <w:t>loss</w:t>
      </w:r>
      <w:proofErr w:type="spellEnd"/>
      <w:r>
        <w:t>(</w:t>
      </w:r>
      <w:proofErr w:type="gramEnd"/>
      <w:r>
        <w:t>)</w:t>
      </w:r>
    </w:p>
    <w:p w14:paraId="28AAE222" w14:textId="1F02D9AD" w:rsidR="002C782A" w:rsidRDefault="00AD5978" w:rsidP="00AD5978">
      <w:pPr>
        <w:pStyle w:val="MDPI31text"/>
        <w:numPr>
          <w:ilvl w:val="0"/>
          <w:numId w:val="25"/>
        </w:numPr>
        <w:spacing w:line="276" w:lineRule="auto"/>
      </w:pPr>
      <w:r>
        <w:t>show the best</w:t>
      </w:r>
      <w:r w:rsidR="00A857A0">
        <w:t>-</w:t>
      </w:r>
      <w:r>
        <w:t xml:space="preserve">performing CNN model’s flow of </w:t>
      </w:r>
      <w:r>
        <w:t>loss</w:t>
      </w:r>
      <w:r>
        <w:t xml:space="preserve"> in </w:t>
      </w:r>
      <w:r w:rsidR="00A857A0">
        <w:t xml:space="preserve">the </w:t>
      </w:r>
      <w:r>
        <w:t xml:space="preserve">training phase </w:t>
      </w:r>
    </w:p>
    <w:p w14:paraId="7B99621E" w14:textId="23D22C88" w:rsidR="002C782A" w:rsidRDefault="002C782A" w:rsidP="002914DB">
      <w:pPr>
        <w:pStyle w:val="MDPI31text"/>
        <w:spacing w:line="276" w:lineRule="auto"/>
        <w:ind w:left="510" w:firstLine="0"/>
      </w:pPr>
      <w:proofErr w:type="spellStart"/>
      <w:r>
        <w:t>show_</w:t>
      </w:r>
      <w:proofErr w:type="gramStart"/>
      <w:r>
        <w:t>result</w:t>
      </w:r>
      <w:proofErr w:type="spellEnd"/>
      <w:r>
        <w:t>(</w:t>
      </w:r>
      <w:proofErr w:type="gramEnd"/>
      <w:r>
        <w:t>)</w:t>
      </w:r>
    </w:p>
    <w:p w14:paraId="652C588D" w14:textId="6B606D9C" w:rsidR="002C782A" w:rsidRDefault="00AD5978" w:rsidP="002C782A">
      <w:pPr>
        <w:pStyle w:val="MDPI31text"/>
        <w:numPr>
          <w:ilvl w:val="0"/>
          <w:numId w:val="25"/>
        </w:numPr>
        <w:spacing w:line="276" w:lineRule="auto"/>
      </w:pPr>
      <w:r>
        <w:t>show the best</w:t>
      </w:r>
      <w:r w:rsidR="00A857A0">
        <w:t>-</w:t>
      </w:r>
      <w:r>
        <w:t>performing CNN model’s f1-score and inference time</w:t>
      </w:r>
    </w:p>
    <w:p w14:paraId="1FCA7C18" w14:textId="1C24E0D8" w:rsidR="002D6AC9" w:rsidRDefault="002D6AC9" w:rsidP="002D6AC9">
      <w:pPr>
        <w:pStyle w:val="MDPI31text"/>
        <w:spacing w:line="276" w:lineRule="auto"/>
        <w:ind w:left="1230" w:firstLine="0"/>
      </w:pPr>
    </w:p>
    <w:p w14:paraId="3E5C8067" w14:textId="35BCD1A2" w:rsidR="006F30D0" w:rsidRPr="00FA04F1" w:rsidRDefault="006F30D0" w:rsidP="006F30D0">
      <w:pPr>
        <w:pStyle w:val="MDPI21heading1"/>
        <w:spacing w:after="0" w:line="276" w:lineRule="auto"/>
        <w:ind w:left="0"/>
      </w:pPr>
      <w:r>
        <w:rPr>
          <w:lang w:eastAsia="zh-CN"/>
        </w:rPr>
        <w:t>4</w:t>
      </w:r>
      <w:r w:rsidRPr="00FA04F1">
        <w:rPr>
          <w:lang w:eastAsia="zh-CN"/>
        </w:rPr>
        <w:t xml:space="preserve">. </w:t>
      </w:r>
      <w:r>
        <w:t>Results</w:t>
      </w:r>
    </w:p>
    <w:p w14:paraId="0FFC2B30" w14:textId="1481D09A" w:rsidR="006A0359" w:rsidRDefault="00204638" w:rsidP="00281C24">
      <w:pPr>
        <w:pStyle w:val="MDPI31text"/>
        <w:spacing w:line="276" w:lineRule="auto"/>
        <w:ind w:left="0"/>
      </w:pPr>
      <w:r>
        <w:t xml:space="preserve">With the </w:t>
      </w:r>
      <w:r w:rsidR="00E2347B">
        <w:t>methodology outlined in Sec</w:t>
      </w:r>
      <w:r w:rsidR="00BE2601">
        <w:t xml:space="preserve">. 2, Sec.3, we applied this system to </w:t>
      </w:r>
      <w:r w:rsidR="003A3817">
        <w:t xml:space="preserve">CIFAR-10 dataset. Since our candidate CNN models were </w:t>
      </w:r>
      <w:r w:rsidR="00BD6197">
        <w:t>pre-train</w:t>
      </w:r>
      <w:r w:rsidR="003A3817">
        <w:t xml:space="preserve">ed with ImageNet dataset, we </w:t>
      </w:r>
      <w:r w:rsidR="00E05378">
        <w:t xml:space="preserve">judged that CIFAR-10 dataset is </w:t>
      </w:r>
      <w:r w:rsidR="00BD70F5">
        <w:t>suitable for</w:t>
      </w:r>
      <w:r w:rsidR="00BB2F22">
        <w:t xml:space="preserve"> a</w:t>
      </w:r>
      <w:r w:rsidR="00BD70F5">
        <w:t xml:space="preserve"> case study. </w:t>
      </w:r>
      <w:r w:rsidR="0023601C">
        <w:t>Because of the</w:t>
      </w:r>
      <w:r w:rsidR="00BD70F5">
        <w:t xml:space="preserve"> </w:t>
      </w:r>
      <w:r w:rsidR="002C216E">
        <w:t>limit on</w:t>
      </w:r>
      <w:r w:rsidR="0023601C">
        <w:t xml:space="preserve"> our</w:t>
      </w:r>
      <w:r w:rsidR="002C216E">
        <w:t xml:space="preserve"> study environment, </w:t>
      </w:r>
      <w:r w:rsidR="0023601C">
        <w:t xml:space="preserve">we used batch size </w:t>
      </w:r>
      <w:r w:rsidR="00023530">
        <w:t>64</w:t>
      </w:r>
      <w:r w:rsidR="0023601C">
        <w:t>, and 10</w:t>
      </w:r>
      <w:r w:rsidR="00023530">
        <w:t xml:space="preserve"> epochs. </w:t>
      </w:r>
    </w:p>
    <w:p w14:paraId="57C4579B" w14:textId="727B8217" w:rsidR="006F30D0" w:rsidRDefault="00BB2F22" w:rsidP="00281C24">
      <w:pPr>
        <w:pStyle w:val="MDPI31text"/>
        <w:spacing w:line="276" w:lineRule="auto"/>
        <w:ind w:left="0"/>
      </w:pPr>
      <w:r>
        <w:t>The f</w:t>
      </w:r>
      <w:r w:rsidR="00C752DD">
        <w:t xml:space="preserve">ollowing figures are the result of the CIFAR-10 case study. The best performed model in </w:t>
      </w:r>
      <w:r w:rsidR="00F9794D">
        <w:t>accuracy and f1-score was ResNet50 (</w:t>
      </w:r>
      <w:r w:rsidR="005C6C05">
        <w:t>hyper-parameter</w:t>
      </w:r>
      <w:r w:rsidR="00F9794D">
        <w:t xml:space="preserve">: </w:t>
      </w:r>
      <w:r w:rsidR="00526648">
        <w:t>drop-out rate=0.5, learning rate=0.005, optimizer=SGD</w:t>
      </w:r>
      <w:r w:rsidR="00526648">
        <w:t>)</w:t>
      </w:r>
      <w:r w:rsidR="002D6AC9">
        <w:t xml:space="preserve"> (Figure2, Figure3)</w:t>
      </w:r>
      <w:r w:rsidR="00526648">
        <w:t xml:space="preserve">. </w:t>
      </w:r>
      <w:r>
        <w:t>From</w:t>
      </w:r>
      <w:r w:rsidR="00526648">
        <w:t xml:space="preserve"> the perspective of inference time, the best</w:t>
      </w:r>
      <w:r>
        <w:t>-</w:t>
      </w:r>
      <w:r w:rsidR="00526648">
        <w:t>performed model was VGG</w:t>
      </w:r>
      <w:r w:rsidR="002D6AC9">
        <w:t>16 (</w:t>
      </w:r>
      <w:r w:rsidR="005C6C05">
        <w:t>hyper-parameter</w:t>
      </w:r>
      <w:r w:rsidR="002D6AC9">
        <w:t xml:space="preserve">: </w:t>
      </w:r>
      <w:r w:rsidR="002D6AC9">
        <w:t>drop-out rate=0.2, learning rate=0.0005, optimizer= ADAM</w:t>
      </w:r>
      <w:r w:rsidR="002D6AC9">
        <w:t xml:space="preserve">) (Figure4). </w:t>
      </w:r>
    </w:p>
    <w:p w14:paraId="1A2A9B82" w14:textId="354BE6E7" w:rsidR="00673E9B" w:rsidRDefault="00673E9B" w:rsidP="00673E9B">
      <w:pPr>
        <w:pStyle w:val="a"/>
      </w:pPr>
    </w:p>
    <w:p w14:paraId="20AA38D7" w14:textId="47E83E0B" w:rsidR="00673E9B" w:rsidRDefault="00673E9B" w:rsidP="00281C24">
      <w:pPr>
        <w:pStyle w:val="MDPI31text"/>
        <w:spacing w:line="276" w:lineRule="auto"/>
        <w:ind w:left="0"/>
      </w:pPr>
    </w:p>
    <w:p w14:paraId="14A5BB6F" w14:textId="0C0D362F" w:rsidR="0019165E" w:rsidRDefault="0019165E" w:rsidP="00281C24">
      <w:pPr>
        <w:pStyle w:val="MDPI31text"/>
        <w:spacing w:line="276" w:lineRule="auto"/>
        <w:ind w:left="0"/>
      </w:pPr>
    </w:p>
    <w:p w14:paraId="27E62864" w14:textId="5D2086C3" w:rsidR="0019165E" w:rsidRDefault="0019165E" w:rsidP="00281C24">
      <w:pPr>
        <w:pStyle w:val="MDPI31text"/>
        <w:spacing w:line="276" w:lineRule="auto"/>
        <w:ind w:left="0"/>
      </w:pPr>
    </w:p>
    <w:p w14:paraId="1A67AF18" w14:textId="539B60BB" w:rsidR="0019165E" w:rsidRDefault="0019165E" w:rsidP="00281C24">
      <w:pPr>
        <w:pStyle w:val="MDPI31text"/>
        <w:spacing w:line="276" w:lineRule="auto"/>
        <w:ind w:left="0"/>
      </w:pPr>
    </w:p>
    <w:p w14:paraId="4B957191" w14:textId="7F30C12E" w:rsidR="0019165E" w:rsidRDefault="004B7CB3" w:rsidP="00281C24">
      <w:pPr>
        <w:pStyle w:val="MDPI31text"/>
        <w:spacing w:line="276" w:lineRule="auto"/>
        <w:ind w:left="0"/>
      </w:pPr>
      <w:r>
        <w:rPr>
          <w:noProof/>
          <w:snapToGrid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A47A0AC" wp14:editId="2A130ADE">
                <wp:simplePos x="0" y="0"/>
                <wp:positionH relativeFrom="column">
                  <wp:posOffset>-457200</wp:posOffset>
                </wp:positionH>
                <wp:positionV relativeFrom="paragraph">
                  <wp:posOffset>111</wp:posOffset>
                </wp:positionV>
                <wp:extent cx="4188543" cy="4697978"/>
                <wp:effectExtent l="0" t="0" r="21590" b="26670"/>
                <wp:wrapTight wrapText="bothSides">
                  <wp:wrapPolygon edited="0">
                    <wp:start x="295" y="0"/>
                    <wp:lineTo x="295" y="2102"/>
                    <wp:lineTo x="1867" y="2978"/>
                    <wp:lineTo x="2751" y="2978"/>
                    <wp:lineTo x="2751" y="21635"/>
                    <wp:lineTo x="21613" y="21635"/>
                    <wp:lineTo x="21613" y="1051"/>
                    <wp:lineTo x="17487" y="0"/>
                    <wp:lineTo x="295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8543" cy="4697978"/>
                          <a:chOff x="-589485" y="-262046"/>
                          <a:chExt cx="4189300" cy="4581951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4319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-589485" y="-262046"/>
                            <a:ext cx="3457751" cy="502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8242A1" w14:textId="377805BA" w:rsidR="006A0359" w:rsidRPr="00281C24" w:rsidRDefault="006A0359" w:rsidP="004B7CB3">
                              <w:pPr>
                                <w:spacing w:line="240" w:lineRule="auto"/>
                                <w:rPr>
                                  <w:lang w:bidi="en-US"/>
                                </w:rPr>
                              </w:pPr>
                              <w:r w:rsidRPr="00281C24">
                                <w:rPr>
                                  <w:b/>
                                  <w:lang w:bidi="en-US"/>
                                </w:rPr>
                                <w:t xml:space="preserve">Figure </w:t>
                              </w:r>
                              <w:r>
                                <w:rPr>
                                  <w:b/>
                                  <w:lang w:bidi="en-US"/>
                                </w:rPr>
                                <w:t>2</w:t>
                              </w:r>
                              <w:r w:rsidRPr="00281C24">
                                <w:rPr>
                                  <w:b/>
                                  <w:lang w:bidi="en-US"/>
                                </w:rPr>
                                <w:t xml:space="preserve">. </w:t>
                              </w:r>
                              <w:r>
                                <w:rPr>
                                  <w:lang w:bidi="en-US"/>
                                </w:rPr>
                                <w:t>The performance of best</w:t>
                              </w:r>
                              <w:r w:rsidR="00BB2F22">
                                <w:rPr>
                                  <w:lang w:bidi="en-US"/>
                                </w:rPr>
                                <w:t>-</w:t>
                              </w:r>
                              <w:r>
                                <w:rPr>
                                  <w:lang w:bidi="en-US"/>
                                </w:rPr>
                                <w:t>performed model in</w:t>
                              </w:r>
                              <w:r w:rsidR="004B7CB3">
                                <w:rPr>
                                  <w:lang w:bidi="en-US"/>
                                </w:rPr>
                                <w:t xml:space="preserve"> </w:t>
                              </w:r>
                              <w:r>
                                <w:rPr>
                                  <w:lang w:bidi="en-US"/>
                                </w:rPr>
                                <w:t>accuracy</w:t>
                              </w:r>
                            </w:p>
                            <w:p w14:paraId="67431FB5" w14:textId="77777777" w:rsidR="006A0359" w:rsidRDefault="006A0359" w:rsidP="004B7CB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47A0AC" id="Group 11" o:spid="_x0000_s1029" style="position:absolute;left:0;text-align:left;margin-left:-36pt;margin-top:0;width:329.8pt;height:369.9pt;z-index:-251653120;mso-width-relative:margin;mso-height-relative:margin" coordorigin="-5894,-2620" coordsize="41893,45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">
                <v:shape id="Picture 8" o:spid="_x0000_s1030" type="#_x0000_t75" style="position:absolute;width:35998;height:43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" stroked="t" strokecolor="black [3213]">
                  <v:imagedata r:id="rId10" o:title=""/>
                  <v:path arrowok="t"/>
                </v:shape>
                <v:shape id="Text Box 10" o:spid="_x0000_s1031" type="#_x0000_t202" style="position:absolute;left:-5894;top:-2620;width:34576;height:5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738242A1" w14:textId="377805BA" w:rsidR="006A0359" w:rsidRPr="00281C24" w:rsidRDefault="006A0359" w:rsidP="004B7CB3">
                        <w:pPr>
                          <w:spacing w:line="240" w:lineRule="auto"/>
                          <w:rPr>
                            <w:lang w:bidi="en-US"/>
                          </w:rPr>
                        </w:pPr>
                        <w:r w:rsidRPr="00281C24">
                          <w:rPr>
                            <w:b/>
                            <w:lang w:bidi="en-US"/>
                          </w:rPr>
                          <w:t xml:space="preserve">Figure </w:t>
                        </w:r>
                        <w:r>
                          <w:rPr>
                            <w:b/>
                            <w:lang w:bidi="en-US"/>
                          </w:rPr>
                          <w:t>2</w:t>
                        </w:r>
                        <w:r w:rsidRPr="00281C24">
                          <w:rPr>
                            <w:b/>
                            <w:lang w:bidi="en-US"/>
                          </w:rPr>
                          <w:t xml:space="preserve">. </w:t>
                        </w:r>
                        <w:r>
                          <w:rPr>
                            <w:lang w:bidi="en-US"/>
                          </w:rPr>
                          <w:t>The performance of best</w:t>
                        </w:r>
                        <w:r w:rsidR="00BB2F22">
                          <w:rPr>
                            <w:lang w:bidi="en-US"/>
                          </w:rPr>
                          <w:t>-</w:t>
                        </w:r>
                        <w:r>
                          <w:rPr>
                            <w:lang w:bidi="en-US"/>
                          </w:rPr>
                          <w:t>performed model in</w:t>
                        </w:r>
                        <w:r w:rsidR="004B7CB3">
                          <w:rPr>
                            <w:lang w:bidi="en-US"/>
                          </w:rPr>
                          <w:t xml:space="preserve"> </w:t>
                        </w:r>
                        <w:r>
                          <w:rPr>
                            <w:lang w:bidi="en-US"/>
                          </w:rPr>
                          <w:t>accuracy</w:t>
                        </w:r>
                      </w:p>
                      <w:p w14:paraId="67431FB5" w14:textId="77777777" w:rsidR="006A0359" w:rsidRDefault="006A0359" w:rsidP="004B7CB3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083AA30" w14:textId="04DC995C" w:rsidR="0019165E" w:rsidRDefault="0019165E" w:rsidP="00281C24">
      <w:pPr>
        <w:pStyle w:val="MDPI31text"/>
        <w:spacing w:line="276" w:lineRule="auto"/>
        <w:ind w:left="0"/>
      </w:pPr>
    </w:p>
    <w:p w14:paraId="020D206A" w14:textId="1DF3FFEB" w:rsidR="0019165E" w:rsidRDefault="009A1A8C" w:rsidP="00281C24">
      <w:pPr>
        <w:pStyle w:val="MDPI31text"/>
        <w:spacing w:line="276" w:lineRule="auto"/>
        <w:ind w:left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73BAE" wp14:editId="1D8E13E7">
                <wp:simplePos x="0" y="0"/>
                <wp:positionH relativeFrom="column">
                  <wp:posOffset>3112770</wp:posOffset>
                </wp:positionH>
                <wp:positionV relativeFrom="paragraph">
                  <wp:posOffset>96189</wp:posOffset>
                </wp:positionV>
                <wp:extent cx="3878553" cy="51563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553" cy="5156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4FC51" w14:textId="1E8D346F" w:rsidR="00893C56" w:rsidRDefault="004B7CB3" w:rsidP="00893C56">
                            <w:pPr>
                              <w:jc w:val="right"/>
                              <w:rPr>
                                <w:lang w:bidi="en-US"/>
                              </w:rPr>
                            </w:pPr>
                            <w:r w:rsidRPr="00281C24">
                              <w:rPr>
                                <w:b/>
                                <w:lang w:bidi="en-US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lang w:bidi="en-US"/>
                              </w:rPr>
                              <w:t>3</w:t>
                            </w:r>
                            <w:r w:rsidRPr="00281C24">
                              <w:rPr>
                                <w:b/>
                                <w:lang w:bidi="en-US"/>
                              </w:rPr>
                              <w:t xml:space="preserve">. </w:t>
                            </w:r>
                            <w:r>
                              <w:rPr>
                                <w:lang w:bidi="en-US"/>
                              </w:rPr>
                              <w:t>The performance of best</w:t>
                            </w:r>
                            <w:r w:rsidR="00BB2F22">
                              <w:rPr>
                                <w:lang w:bidi="en-US"/>
                              </w:rPr>
                              <w:t>-</w:t>
                            </w:r>
                            <w:r>
                              <w:rPr>
                                <w:lang w:bidi="en-US"/>
                              </w:rPr>
                              <w:t xml:space="preserve">performed model </w:t>
                            </w:r>
                          </w:p>
                          <w:p w14:paraId="1A212051" w14:textId="52919B70" w:rsidR="004B7CB3" w:rsidRPr="00281C24" w:rsidRDefault="004B7CB3" w:rsidP="00893C56">
                            <w:pPr>
                              <w:jc w:val="right"/>
                              <w:rPr>
                                <w:lang w:bidi="en-US"/>
                              </w:rPr>
                            </w:pPr>
                            <w:r>
                              <w:rPr>
                                <w:lang w:bidi="en-US"/>
                              </w:rPr>
                              <w:t xml:space="preserve">in </w:t>
                            </w:r>
                            <w:r>
                              <w:rPr>
                                <w:lang w:bidi="en-US"/>
                              </w:rPr>
                              <w:t>f1-score</w:t>
                            </w:r>
                          </w:p>
                          <w:p w14:paraId="03E17ED9" w14:textId="77777777" w:rsidR="004B7CB3" w:rsidRDefault="004B7CB3" w:rsidP="004B7C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73BAE" id="Text Box 13" o:spid="_x0000_s1032" type="#_x0000_t202" style="position:absolute;left:0;text-align:left;margin-left:245.1pt;margin-top:7.55pt;width:305.4pt;height:40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" filled="f" stroked="f" strokeweight=".5pt">
                <v:textbox>
                  <w:txbxContent>
                    <w:p w14:paraId="3704FC51" w14:textId="1E8D346F" w:rsidR="00893C56" w:rsidRDefault="004B7CB3" w:rsidP="00893C56">
                      <w:pPr>
                        <w:jc w:val="right"/>
                        <w:rPr>
                          <w:lang w:bidi="en-US"/>
                        </w:rPr>
                      </w:pPr>
                      <w:r w:rsidRPr="00281C24">
                        <w:rPr>
                          <w:b/>
                          <w:lang w:bidi="en-US"/>
                        </w:rPr>
                        <w:t xml:space="preserve">Figure </w:t>
                      </w:r>
                      <w:r>
                        <w:rPr>
                          <w:b/>
                          <w:lang w:bidi="en-US"/>
                        </w:rPr>
                        <w:t>3</w:t>
                      </w:r>
                      <w:r w:rsidRPr="00281C24">
                        <w:rPr>
                          <w:b/>
                          <w:lang w:bidi="en-US"/>
                        </w:rPr>
                        <w:t xml:space="preserve">. </w:t>
                      </w:r>
                      <w:r>
                        <w:rPr>
                          <w:lang w:bidi="en-US"/>
                        </w:rPr>
                        <w:t>The performance of best</w:t>
                      </w:r>
                      <w:r w:rsidR="00BB2F22">
                        <w:rPr>
                          <w:lang w:bidi="en-US"/>
                        </w:rPr>
                        <w:t>-</w:t>
                      </w:r>
                      <w:r>
                        <w:rPr>
                          <w:lang w:bidi="en-US"/>
                        </w:rPr>
                        <w:t xml:space="preserve">performed model </w:t>
                      </w:r>
                    </w:p>
                    <w:p w14:paraId="1A212051" w14:textId="52919B70" w:rsidR="004B7CB3" w:rsidRPr="00281C24" w:rsidRDefault="004B7CB3" w:rsidP="00893C56">
                      <w:pPr>
                        <w:jc w:val="right"/>
                        <w:rPr>
                          <w:lang w:bidi="en-US"/>
                        </w:rPr>
                      </w:pPr>
                      <w:r>
                        <w:rPr>
                          <w:lang w:bidi="en-US"/>
                        </w:rPr>
                        <w:t xml:space="preserve">in </w:t>
                      </w:r>
                      <w:r>
                        <w:rPr>
                          <w:lang w:bidi="en-US"/>
                        </w:rPr>
                        <w:t>f1-score</w:t>
                      </w:r>
                    </w:p>
                    <w:p w14:paraId="03E17ED9" w14:textId="77777777" w:rsidR="004B7CB3" w:rsidRDefault="004B7CB3" w:rsidP="004B7CB3"/>
                  </w:txbxContent>
                </v:textbox>
              </v:shape>
            </w:pict>
          </mc:Fallback>
        </mc:AlternateContent>
      </w:r>
      <w:r w:rsidR="00B7650E">
        <w:rPr>
          <w:noProof/>
        </w:rPr>
        <w:drawing>
          <wp:anchor distT="0" distB="0" distL="114300" distR="114300" simplePos="0" relativeHeight="251657215" behindDoc="0" locked="0" layoutInCell="1" allowOverlap="1" wp14:anchorId="3498DDC8" wp14:editId="7E66BAA8">
            <wp:simplePos x="0" y="0"/>
            <wp:positionH relativeFrom="column">
              <wp:posOffset>126642</wp:posOffset>
            </wp:positionH>
            <wp:positionV relativeFrom="line">
              <wp:posOffset>4476750</wp:posOffset>
            </wp:positionV>
            <wp:extent cx="3599815" cy="3959860"/>
            <wp:effectExtent l="19050" t="19050" r="19685" b="215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85595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95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CB3">
        <w:rPr>
          <w:noProof/>
        </w:rPr>
        <w:drawing>
          <wp:anchor distT="0" distB="0" distL="114300" distR="114300" simplePos="0" relativeHeight="251665408" behindDoc="1" locked="0" layoutInCell="1" allowOverlap="1" wp14:anchorId="41A46BF4" wp14:editId="056A59E0">
            <wp:simplePos x="0" y="0"/>
            <wp:positionH relativeFrom="column">
              <wp:posOffset>3049270</wp:posOffset>
            </wp:positionH>
            <wp:positionV relativeFrom="line">
              <wp:posOffset>372579</wp:posOffset>
            </wp:positionV>
            <wp:extent cx="3875405" cy="4262755"/>
            <wp:effectExtent l="19050" t="19050" r="10795" b="23495"/>
            <wp:wrapTight wrapText="bothSides">
              <wp:wrapPolygon edited="0">
                <wp:start x="-106" y="-97"/>
                <wp:lineTo x="-106" y="21623"/>
                <wp:lineTo x="21554" y="21623"/>
                <wp:lineTo x="21554" y="-97"/>
                <wp:lineTo x="-106" y="-97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85609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4262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745FD" w14:textId="27DA36E5" w:rsidR="004B7CB3" w:rsidRDefault="004B7CB3" w:rsidP="006F30D0">
      <w:pPr>
        <w:pStyle w:val="MDPI21heading1"/>
        <w:spacing w:after="0" w:line="276" w:lineRule="auto"/>
        <w:ind w:left="0"/>
      </w:pPr>
    </w:p>
    <w:p w14:paraId="678109CF" w14:textId="5638E1E7" w:rsidR="00B7650E" w:rsidRDefault="00B7650E" w:rsidP="00B7650E">
      <w:pPr>
        <w:pStyle w:val="a"/>
      </w:pPr>
    </w:p>
    <w:p w14:paraId="71E90C28" w14:textId="2A29D083" w:rsidR="004B7CB3" w:rsidRDefault="004B7CB3" w:rsidP="006F30D0">
      <w:pPr>
        <w:pStyle w:val="MDPI21heading1"/>
        <w:spacing w:after="0" w:line="276" w:lineRule="auto"/>
        <w:ind w:left="0"/>
      </w:pPr>
    </w:p>
    <w:p w14:paraId="7A5165BE" w14:textId="77777777" w:rsidR="004B7CB3" w:rsidRDefault="004B7CB3" w:rsidP="006F30D0">
      <w:pPr>
        <w:pStyle w:val="MDPI21heading1"/>
        <w:spacing w:after="0" w:line="276" w:lineRule="auto"/>
        <w:ind w:left="0"/>
      </w:pPr>
    </w:p>
    <w:p w14:paraId="0B80E749" w14:textId="04BA49F7" w:rsidR="004B7CB3" w:rsidRDefault="004B7CB3" w:rsidP="006F30D0">
      <w:pPr>
        <w:pStyle w:val="MDPI21heading1"/>
        <w:spacing w:after="0" w:line="276" w:lineRule="auto"/>
        <w:ind w:left="0"/>
      </w:pPr>
    </w:p>
    <w:p w14:paraId="1C37C7A3" w14:textId="69BEF3F3" w:rsidR="004B7CB3" w:rsidRDefault="004B7CB3" w:rsidP="006F30D0">
      <w:pPr>
        <w:pStyle w:val="MDPI21heading1"/>
        <w:spacing w:after="0" w:line="276" w:lineRule="auto"/>
        <w:ind w:left="0"/>
      </w:pPr>
    </w:p>
    <w:p w14:paraId="0F07948F" w14:textId="6B9CDAE1" w:rsidR="004B7CB3" w:rsidRDefault="004B7CB3" w:rsidP="006F30D0">
      <w:pPr>
        <w:pStyle w:val="MDPI21heading1"/>
        <w:spacing w:after="0" w:line="276" w:lineRule="auto"/>
        <w:ind w:left="0"/>
      </w:pPr>
    </w:p>
    <w:p w14:paraId="7B81AF77" w14:textId="7D8D210E" w:rsidR="004B7CB3" w:rsidRDefault="004B7CB3" w:rsidP="006F30D0">
      <w:pPr>
        <w:pStyle w:val="MDPI21heading1"/>
        <w:spacing w:after="0" w:line="276" w:lineRule="auto"/>
        <w:ind w:left="0"/>
      </w:pPr>
    </w:p>
    <w:p w14:paraId="29B80BD0" w14:textId="4D665522" w:rsidR="004B7CB3" w:rsidRDefault="004B7CB3" w:rsidP="006F30D0">
      <w:pPr>
        <w:pStyle w:val="MDPI21heading1"/>
        <w:spacing w:after="0" w:line="276" w:lineRule="auto"/>
        <w:ind w:left="0"/>
      </w:pPr>
    </w:p>
    <w:p w14:paraId="028EC8FD" w14:textId="5DA1A9B0" w:rsidR="004B4DC2" w:rsidRDefault="009A1A8C" w:rsidP="006F30D0">
      <w:pPr>
        <w:pStyle w:val="MDPI21heading1"/>
        <w:spacing w:after="0" w:line="276" w:lineRule="auto"/>
        <w:ind w:left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A90EC" wp14:editId="5FFE00B1">
                <wp:simplePos x="0" y="0"/>
                <wp:positionH relativeFrom="column">
                  <wp:posOffset>75537</wp:posOffset>
                </wp:positionH>
                <wp:positionV relativeFrom="paragraph">
                  <wp:posOffset>580611</wp:posOffset>
                </wp:positionV>
                <wp:extent cx="4397072" cy="51563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072" cy="5156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EFE42" w14:textId="61FEF822" w:rsidR="00B7650E" w:rsidRDefault="00B7650E" w:rsidP="00B7650E">
                            <w:r w:rsidRPr="00281C24">
                              <w:rPr>
                                <w:b/>
                                <w:lang w:bidi="en-US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lang w:bidi="en-US"/>
                              </w:rPr>
                              <w:t>4</w:t>
                            </w:r>
                            <w:r w:rsidRPr="00281C24">
                              <w:rPr>
                                <w:b/>
                                <w:lang w:bidi="en-US"/>
                              </w:rPr>
                              <w:t xml:space="preserve">. </w:t>
                            </w:r>
                            <w:r>
                              <w:rPr>
                                <w:lang w:bidi="en-US"/>
                              </w:rPr>
                              <w:t>The performance of best</w:t>
                            </w:r>
                            <w:r w:rsidR="00BB2F22">
                              <w:rPr>
                                <w:lang w:bidi="en-US"/>
                              </w:rPr>
                              <w:t>-</w:t>
                            </w:r>
                            <w:r>
                              <w:rPr>
                                <w:lang w:bidi="en-US"/>
                              </w:rPr>
                              <w:t xml:space="preserve">performed model in </w:t>
                            </w:r>
                            <w:r w:rsidR="004B4DC2">
                              <w:rPr>
                                <w:lang w:bidi="en-US"/>
                              </w:rPr>
                              <w:t>inference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A90EC" id="Text Box 15" o:spid="_x0000_s1033" type="#_x0000_t202" style="position:absolute;margin-left:5.95pt;margin-top:45.7pt;width:346.25pt;height:40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soHA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" filled="f" stroked="f" strokeweight=".5pt">
                <v:textbox>
                  <w:txbxContent>
                    <w:p w14:paraId="32DEFE42" w14:textId="61FEF822" w:rsidR="00B7650E" w:rsidRDefault="00B7650E" w:rsidP="00B7650E">
                      <w:r w:rsidRPr="00281C24">
                        <w:rPr>
                          <w:b/>
                          <w:lang w:bidi="en-US"/>
                        </w:rPr>
                        <w:t xml:space="preserve">Figure </w:t>
                      </w:r>
                      <w:r>
                        <w:rPr>
                          <w:b/>
                          <w:lang w:bidi="en-US"/>
                        </w:rPr>
                        <w:t>4</w:t>
                      </w:r>
                      <w:r w:rsidRPr="00281C24">
                        <w:rPr>
                          <w:b/>
                          <w:lang w:bidi="en-US"/>
                        </w:rPr>
                        <w:t xml:space="preserve">. </w:t>
                      </w:r>
                      <w:r>
                        <w:rPr>
                          <w:lang w:bidi="en-US"/>
                        </w:rPr>
                        <w:t>The performance of best</w:t>
                      </w:r>
                      <w:r w:rsidR="00BB2F22">
                        <w:rPr>
                          <w:lang w:bidi="en-US"/>
                        </w:rPr>
                        <w:t>-</w:t>
                      </w:r>
                      <w:r>
                        <w:rPr>
                          <w:lang w:bidi="en-US"/>
                        </w:rPr>
                        <w:t xml:space="preserve">performed model in </w:t>
                      </w:r>
                      <w:r w:rsidR="004B4DC2">
                        <w:rPr>
                          <w:lang w:bidi="en-US"/>
                        </w:rPr>
                        <w:t>inference 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06D9133" w14:textId="020AE8F7" w:rsidR="006F30D0" w:rsidRPr="00325902" w:rsidRDefault="006F30D0" w:rsidP="006F30D0">
      <w:pPr>
        <w:pStyle w:val="MDPI21heading1"/>
        <w:spacing w:after="0" w:line="276" w:lineRule="auto"/>
        <w:ind w:left="0"/>
      </w:pPr>
      <w:r>
        <w:lastRenderedPageBreak/>
        <w:t>5. Conclusions</w:t>
      </w:r>
    </w:p>
    <w:p w14:paraId="5BCE5A1D" w14:textId="07215E5B" w:rsidR="004B7CB3" w:rsidRDefault="00FA6A64" w:rsidP="00285535">
      <w:pPr>
        <w:pStyle w:val="MDPI31text"/>
        <w:spacing w:line="276" w:lineRule="auto"/>
        <w:ind w:left="0" w:firstLine="510"/>
      </w:pPr>
      <w:r>
        <w:t>This paper introduced a new system that</w:t>
      </w:r>
      <w:r w:rsidR="00691E8E">
        <w:t xml:space="preserve"> </w:t>
      </w:r>
      <w:r w:rsidR="00F60A98">
        <w:t xml:space="preserve">compares different CNN models that have been optimized by specific input data without any human intervention </w:t>
      </w:r>
      <w:r w:rsidR="00C35021">
        <w:t xml:space="preserve">in </w:t>
      </w:r>
      <w:r w:rsidR="00F60A98">
        <w:t xml:space="preserve">between. </w:t>
      </w:r>
      <w:r w:rsidR="006174AB">
        <w:t xml:space="preserve">As a result, the system </w:t>
      </w:r>
      <w:r w:rsidR="0039193E">
        <w:t>offers</w:t>
      </w:r>
      <w:r w:rsidR="006174AB">
        <w:t xml:space="preserve"> the </w:t>
      </w:r>
      <w:r w:rsidR="008B1165">
        <w:t xml:space="preserve">fastest, perfectly target detecting model with optimized </w:t>
      </w:r>
      <w:r w:rsidR="005C6C05">
        <w:t>hyper-parameter</w:t>
      </w:r>
      <w:r w:rsidR="008B1165">
        <w:t xml:space="preserve">s. </w:t>
      </w:r>
      <w:r w:rsidR="0022463B">
        <w:t>Thus, this system can be used in any way that involves target detecting task</w:t>
      </w:r>
      <w:r w:rsidR="00D3590C">
        <w:t>s</w:t>
      </w:r>
      <w:r w:rsidR="00E0130E">
        <w:t xml:space="preserve"> including</w:t>
      </w:r>
      <w:r w:rsidR="00D3590C">
        <w:t xml:space="preserve"> the</w:t>
      </w:r>
      <w:r w:rsidR="00E0130E">
        <w:t xml:space="preserve"> </w:t>
      </w:r>
      <w:r w:rsidR="009471DD">
        <w:t xml:space="preserve">car license plate identification </w:t>
      </w:r>
      <w:r w:rsidR="00525FED">
        <w:t>system</w:t>
      </w:r>
      <w:r w:rsidR="009570B7">
        <w:t>s</w:t>
      </w:r>
      <w:r w:rsidR="009471DD">
        <w:t xml:space="preserve"> </w:t>
      </w:r>
      <w:r w:rsidR="00525FED">
        <w:t>or</w:t>
      </w:r>
      <w:r w:rsidR="009471DD">
        <w:t xml:space="preserve"> </w:t>
      </w:r>
      <w:r w:rsidR="00525FED">
        <w:t>in</w:t>
      </w:r>
      <w:r w:rsidR="009570B7">
        <w:t xml:space="preserve"> the</w:t>
      </w:r>
      <w:r w:rsidR="00525FED">
        <w:t xml:space="preserve"> national security center</w:t>
      </w:r>
      <w:r w:rsidR="009471DD">
        <w:t xml:space="preserve">. </w:t>
      </w:r>
      <w:r w:rsidR="000354EC">
        <w:t xml:space="preserve">Moreover, </w:t>
      </w:r>
      <w:r w:rsidR="008A4917">
        <w:t>our system compares</w:t>
      </w:r>
      <w:r w:rsidR="00D849E7">
        <w:t xml:space="preserve"> different CNN models </w:t>
      </w:r>
      <w:r w:rsidR="009570B7">
        <w:t xml:space="preserve">from </w:t>
      </w:r>
      <w:r w:rsidR="00D849E7">
        <w:t xml:space="preserve">three different perspectives; </w:t>
      </w:r>
      <w:r w:rsidR="009570B7">
        <w:t>a</w:t>
      </w:r>
      <w:r w:rsidR="00D849E7">
        <w:t>ccuracy, f1-score, and inference time. However, additional</w:t>
      </w:r>
      <w:r w:rsidR="00502CB2">
        <w:t xml:space="preserve"> performance measures and evaluation indexes can be </w:t>
      </w:r>
      <w:r w:rsidR="006057D9">
        <w:t xml:space="preserve">implemented and tested </w:t>
      </w:r>
      <w:r w:rsidR="009570B7">
        <w:t>to enhance</w:t>
      </w:r>
      <w:r w:rsidR="00287419">
        <w:t xml:space="preserve"> the</w:t>
      </w:r>
      <w:r w:rsidR="006057D9">
        <w:t xml:space="preserve"> performance of </w:t>
      </w:r>
      <w:r w:rsidR="00285535">
        <w:t>this</w:t>
      </w:r>
      <w:r w:rsidR="006057D9">
        <w:t xml:space="preserve"> system</w:t>
      </w:r>
      <w:r w:rsidR="00285535">
        <w:t xml:space="preserve">. </w:t>
      </w:r>
    </w:p>
    <w:p w14:paraId="5A0D8898" w14:textId="77777777" w:rsidR="00285535" w:rsidRPr="00285535" w:rsidRDefault="00285535" w:rsidP="00285535">
      <w:pPr>
        <w:pStyle w:val="MDPI31text"/>
        <w:spacing w:line="276" w:lineRule="auto"/>
        <w:ind w:left="0" w:firstLine="0"/>
      </w:pPr>
    </w:p>
    <w:p w14:paraId="287DF957" w14:textId="77777777" w:rsidR="009E5A0E" w:rsidRDefault="009E5A0E" w:rsidP="00281C24">
      <w:pPr>
        <w:pStyle w:val="MDPI31text"/>
        <w:spacing w:line="276" w:lineRule="auto"/>
        <w:ind w:left="0" w:firstLine="0"/>
      </w:pPr>
    </w:p>
    <w:p w14:paraId="11230748" w14:textId="77777777" w:rsidR="00285535" w:rsidRDefault="00285535" w:rsidP="00281C24">
      <w:pPr>
        <w:pStyle w:val="MDPI31text"/>
        <w:spacing w:line="276" w:lineRule="auto"/>
        <w:ind w:left="0" w:firstLine="0"/>
      </w:pPr>
    </w:p>
    <w:p w14:paraId="66B3DBF4" w14:textId="1BCDA775" w:rsidR="004D1C11" w:rsidRPr="00325902" w:rsidRDefault="004D1C11" w:rsidP="00E93452">
      <w:pPr>
        <w:pStyle w:val="MDPI21heading1"/>
        <w:spacing w:after="0" w:line="276" w:lineRule="auto"/>
        <w:ind w:left="0"/>
      </w:pPr>
      <w:r w:rsidRPr="00FA04F1">
        <w:t>References</w:t>
      </w:r>
    </w:p>
    <w:p w14:paraId="11467EFE" w14:textId="09AF90B2" w:rsidR="00E93452" w:rsidRPr="00E93452" w:rsidRDefault="00E93452" w:rsidP="00E93452">
      <w:pPr>
        <w:pStyle w:val="a"/>
        <w:numPr>
          <w:ilvl w:val="0"/>
          <w:numId w:val="26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BatangChe" w:eastAsia="BatangChe" w:hAnsi="BatangChe"/>
        </w:rPr>
      </w:pPr>
      <w:r w:rsidRPr="00E93452">
        <w:rPr>
          <w:rFonts w:ascii="BatangChe" w:eastAsia="BatangChe" w:hAnsi="BatangChe"/>
          <w:i/>
          <w:iCs/>
        </w:rPr>
        <w:t xml:space="preserve">벤자민 </w:t>
      </w:r>
      <w:proofErr w:type="spellStart"/>
      <w:r w:rsidRPr="00E93452">
        <w:rPr>
          <w:rFonts w:ascii="BatangChe" w:eastAsia="BatangChe" w:hAnsi="BatangChe"/>
          <w:i/>
          <w:iCs/>
        </w:rPr>
        <w:t>플랜치</w:t>
      </w:r>
      <w:proofErr w:type="spellEnd"/>
      <w:r w:rsidRPr="00E93452">
        <w:rPr>
          <w:rFonts w:ascii="BatangChe" w:eastAsia="BatangChe" w:hAnsi="BatangChe"/>
          <w:i/>
          <w:iCs/>
        </w:rPr>
        <w:t xml:space="preserve"> 외 1명, “실전! </w:t>
      </w:r>
      <w:proofErr w:type="spellStart"/>
      <w:r w:rsidRPr="00E93452">
        <w:rPr>
          <w:rFonts w:ascii="BatangChe" w:eastAsia="BatangChe" w:hAnsi="BatangChe"/>
          <w:i/>
          <w:iCs/>
        </w:rPr>
        <w:t>텐서플로</w:t>
      </w:r>
      <w:proofErr w:type="spellEnd"/>
      <w:r w:rsidRPr="00E93452">
        <w:rPr>
          <w:rFonts w:ascii="BatangChe" w:eastAsia="BatangChe" w:hAnsi="BatangChe"/>
          <w:i/>
          <w:iCs/>
        </w:rPr>
        <w:t xml:space="preserve"> 2를 활용한 딥러닝 컴퓨터 비전</w:t>
      </w:r>
      <w:r>
        <w:rPr>
          <w:rFonts w:ascii="BatangChe" w:eastAsia="BatangChe" w:hAnsi="BatangChe"/>
          <w:i/>
          <w:iCs/>
        </w:rPr>
        <w:t>”</w:t>
      </w:r>
      <w:r w:rsidRPr="00E93452">
        <w:rPr>
          <w:rFonts w:ascii="BatangChe" w:eastAsia="BatangChe" w:hAnsi="BatangChe"/>
          <w:i/>
          <w:iCs/>
        </w:rPr>
        <w:t xml:space="preserve">, </w:t>
      </w:r>
      <w:proofErr w:type="spellStart"/>
      <w:r w:rsidRPr="00E93452">
        <w:rPr>
          <w:rFonts w:ascii="BatangChe" w:eastAsia="BatangChe" w:hAnsi="BatangChe"/>
          <w:i/>
          <w:iCs/>
        </w:rPr>
        <w:t>위키북스</w:t>
      </w:r>
      <w:proofErr w:type="spellEnd"/>
    </w:p>
    <w:p w14:paraId="26B6F0B6" w14:textId="720E7578" w:rsidR="00E93452" w:rsidRPr="00E93452" w:rsidRDefault="00E93452" w:rsidP="00CB79F9">
      <w:pPr>
        <w:pStyle w:val="a"/>
        <w:numPr>
          <w:ilvl w:val="0"/>
          <w:numId w:val="27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Palatino Linotype" w:hAnsi="Palatino Linotype"/>
          <w:i/>
          <w:iCs/>
        </w:rPr>
      </w:pPr>
      <w:proofErr w:type="spellStart"/>
      <w:r w:rsidRPr="00E93452">
        <w:rPr>
          <w:rFonts w:ascii="BatangChe" w:eastAsia="BatangChe" w:hAnsi="BatangChe"/>
          <w:i/>
          <w:iCs/>
        </w:rPr>
        <w:t>오일석</w:t>
      </w:r>
      <w:proofErr w:type="spellEnd"/>
      <w:r w:rsidRPr="00E93452">
        <w:rPr>
          <w:rFonts w:ascii="BatangChe" w:eastAsia="BatangChe" w:hAnsi="BatangChe"/>
          <w:i/>
          <w:iCs/>
        </w:rPr>
        <w:t xml:space="preserve">, “컴퓨터 비전”, </w:t>
      </w:r>
      <w:proofErr w:type="spellStart"/>
      <w:r w:rsidRPr="00E93452">
        <w:rPr>
          <w:rFonts w:ascii="BatangChe" w:eastAsia="BatangChe" w:hAnsi="BatangChe"/>
          <w:i/>
          <w:iCs/>
        </w:rPr>
        <w:t>한빛아카데미</w:t>
      </w:r>
      <w:proofErr w:type="spellEnd"/>
    </w:p>
    <w:p w14:paraId="533D43AB" w14:textId="77777777" w:rsidR="00E93452" w:rsidRPr="00E93452" w:rsidRDefault="00E93452" w:rsidP="00E93452">
      <w:pPr>
        <w:pStyle w:val="a"/>
        <w:numPr>
          <w:ilvl w:val="0"/>
          <w:numId w:val="27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Palatino Linotype" w:hAnsi="Palatino Linotype"/>
        </w:rPr>
      </w:pPr>
      <w:r w:rsidRPr="00E93452">
        <w:rPr>
          <w:rFonts w:ascii="Palatino Linotype" w:eastAsia="Malgun Gothic" w:hAnsi="Palatino Linotype"/>
          <w:i/>
          <w:iCs/>
        </w:rPr>
        <w:t xml:space="preserve">Abou Baker, N.;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Zengeler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N.;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Handmann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U. A Transfer Learning Evaluation of Deep Neural Networks for Image Classification. Mach. Learn.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Knowl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.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Extr</w:t>
      </w:r>
      <w:proofErr w:type="spellEnd"/>
      <w:r w:rsidRPr="00E93452">
        <w:rPr>
          <w:rFonts w:ascii="Palatino Linotype" w:eastAsia="Malgun Gothic" w:hAnsi="Palatino Linotype"/>
          <w:i/>
          <w:iCs/>
        </w:rPr>
        <w:t>. 2022, 4, 22–4.</w:t>
      </w:r>
    </w:p>
    <w:p w14:paraId="7059D0E2" w14:textId="77777777" w:rsidR="00E93452" w:rsidRPr="00E93452" w:rsidRDefault="00E93452" w:rsidP="00E93452">
      <w:pPr>
        <w:pStyle w:val="a"/>
        <w:numPr>
          <w:ilvl w:val="0"/>
          <w:numId w:val="28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Palatino Linotype" w:hAnsi="Palatino Linotype"/>
        </w:rPr>
      </w:pPr>
      <w:proofErr w:type="spellStart"/>
      <w:r w:rsidRPr="00E93452">
        <w:rPr>
          <w:rFonts w:ascii="Palatino Linotype" w:eastAsia="Malgun Gothic" w:hAnsi="Palatino Linotype"/>
          <w:i/>
          <w:iCs/>
        </w:rPr>
        <w:t>Canziani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A.;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Paszke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A.;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Culurciello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E. An Analysis of Deep Neural Network Models for Practical Applications.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arXiv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 2017, arXiv:1605.07678.</w:t>
      </w:r>
    </w:p>
    <w:p w14:paraId="40AF5F2B" w14:textId="77777777" w:rsidR="00E93452" w:rsidRPr="00E93452" w:rsidRDefault="00E93452" w:rsidP="00E93452">
      <w:pPr>
        <w:pStyle w:val="a"/>
        <w:numPr>
          <w:ilvl w:val="0"/>
          <w:numId w:val="28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Palatino Linotype" w:hAnsi="Palatino Linotype"/>
        </w:rPr>
      </w:pPr>
      <w:r w:rsidRPr="00E93452">
        <w:rPr>
          <w:rFonts w:ascii="Palatino Linotype" w:eastAsia="Malgun Gothic" w:hAnsi="Palatino Linotype"/>
          <w:i/>
          <w:iCs/>
        </w:rPr>
        <w:t>Chen, L.; Li, S.; Bai, Q.; Yang, J.; Jiang, S.; Miao, Y. Review of Image Classification Algorithms Based on Convolutional Neural Networks. Remote Sens. 2021, 13, 4712.</w:t>
      </w:r>
    </w:p>
    <w:p w14:paraId="22E2D235" w14:textId="77777777" w:rsidR="00E93452" w:rsidRPr="00E93452" w:rsidRDefault="00E93452" w:rsidP="00E93452">
      <w:pPr>
        <w:pStyle w:val="a"/>
        <w:numPr>
          <w:ilvl w:val="0"/>
          <w:numId w:val="29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Palatino Linotype" w:hAnsi="Palatino Linotype"/>
        </w:rPr>
      </w:pPr>
      <w:r w:rsidRPr="00E93452">
        <w:rPr>
          <w:rFonts w:ascii="Palatino Linotype" w:eastAsia="Malgun Gothic" w:hAnsi="Palatino Linotype"/>
          <w:i/>
          <w:iCs/>
        </w:rPr>
        <w:t xml:space="preserve">Fink, M. Object Classification from a Single Example Utilizing Class Relevance Metrics. In Advances in Neural Information Processing Systems; Saul, L., Weiss, Y.,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Bottou</w:t>
      </w:r>
      <w:proofErr w:type="spellEnd"/>
      <w:r w:rsidRPr="00E93452">
        <w:rPr>
          <w:rFonts w:ascii="Palatino Linotype" w:eastAsia="Malgun Gothic" w:hAnsi="Palatino Linotype"/>
          <w:i/>
          <w:iCs/>
        </w:rPr>
        <w:t>, L., Eds.; MIT Press: Cambridge, MA, USA, 2005; Volume 17.</w:t>
      </w:r>
    </w:p>
    <w:p w14:paraId="72A71012" w14:textId="77777777" w:rsidR="00E93452" w:rsidRPr="00E93452" w:rsidRDefault="00E93452" w:rsidP="00E93452">
      <w:pPr>
        <w:pStyle w:val="a"/>
        <w:numPr>
          <w:ilvl w:val="0"/>
          <w:numId w:val="29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Palatino Linotype" w:hAnsi="Palatino Linotype"/>
        </w:rPr>
      </w:pPr>
      <w:r w:rsidRPr="00E93452">
        <w:rPr>
          <w:rFonts w:ascii="Palatino Linotype" w:eastAsia="Malgun Gothic" w:hAnsi="Palatino Linotype"/>
          <w:i/>
          <w:iCs/>
        </w:rPr>
        <w:t xml:space="preserve">Gibb Spencer, Hung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Manh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 La, and Sushil Louis, S. (2018). A genetic algorithm for convolutional network structure optimization for concrete crack detection. 2018 IEEE Congress on Evolutionary Computation (CEC), 1-8. IEEE.</w:t>
      </w:r>
    </w:p>
    <w:p w14:paraId="0E20740F" w14:textId="77777777" w:rsidR="00E93452" w:rsidRPr="00E93452" w:rsidRDefault="00E93452" w:rsidP="00E93452">
      <w:pPr>
        <w:pStyle w:val="a"/>
        <w:numPr>
          <w:ilvl w:val="0"/>
          <w:numId w:val="30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Palatino Linotype" w:hAnsi="Palatino Linotype"/>
        </w:rPr>
      </w:pPr>
      <w:r w:rsidRPr="00E93452">
        <w:rPr>
          <w:rFonts w:ascii="Palatino Linotype" w:eastAsia="Malgun Gothic" w:hAnsi="Palatino Linotype"/>
          <w:i/>
          <w:iCs/>
        </w:rPr>
        <w:t xml:space="preserve">He, K.; Zhang, X.; Ren, S.; Sun, J. Deep Residual Learning for Image Recognition.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arXiv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 2015, arXiv:1512.03385.</w:t>
      </w:r>
    </w:p>
    <w:p w14:paraId="0E111E1F" w14:textId="77777777" w:rsidR="00E93452" w:rsidRPr="00E93452" w:rsidRDefault="00E93452" w:rsidP="00E93452">
      <w:pPr>
        <w:pStyle w:val="a"/>
        <w:numPr>
          <w:ilvl w:val="0"/>
          <w:numId w:val="30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Palatino Linotype" w:hAnsi="Palatino Linotype"/>
        </w:rPr>
      </w:pPr>
      <w:proofErr w:type="spellStart"/>
      <w:r w:rsidRPr="00E93452">
        <w:rPr>
          <w:rFonts w:ascii="Palatino Linotype" w:eastAsia="Malgun Gothic" w:hAnsi="Palatino Linotype"/>
          <w:i/>
          <w:iCs/>
        </w:rPr>
        <w:t>Jinwang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 Wang, Wen Yang,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Haowen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 Guo,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Ruixiang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 Zhang, and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Gui</w:t>
      </w:r>
      <w:proofErr w:type="spellEnd"/>
      <w:r w:rsidRPr="00E93452">
        <w:rPr>
          <w:rFonts w:ascii="Palatino Linotype" w:eastAsia="Malgun Gothic" w:hAnsi="Palatino Linotype"/>
          <w:i/>
          <w:iCs/>
        </w:rPr>
        <w:t>-Song Xia. Tiny object detection in aerial images. In ICPR, pages 3791–3798, 2020. 5.</w:t>
      </w:r>
    </w:p>
    <w:p w14:paraId="41BD475B" w14:textId="77777777" w:rsidR="00E93452" w:rsidRPr="00E93452" w:rsidRDefault="00E93452" w:rsidP="00E93452">
      <w:pPr>
        <w:pStyle w:val="a"/>
        <w:numPr>
          <w:ilvl w:val="0"/>
          <w:numId w:val="31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Palatino Linotype" w:hAnsi="Palatino Linotype"/>
        </w:rPr>
      </w:pPr>
      <w:r w:rsidRPr="00E93452">
        <w:rPr>
          <w:rFonts w:ascii="Palatino Linotype" w:eastAsia="Malgun Gothic" w:hAnsi="Palatino Linotype"/>
          <w:i/>
          <w:iCs/>
        </w:rPr>
        <w:t xml:space="preserve">Kawaguchi, K.; Huang, J.;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Kaelbling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L.P. Effect of Depth and Width on Local Minima in Deep Learning. Neural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Comput</w:t>
      </w:r>
      <w:proofErr w:type="spellEnd"/>
      <w:r w:rsidRPr="00E93452">
        <w:rPr>
          <w:rFonts w:ascii="Palatino Linotype" w:eastAsia="Malgun Gothic" w:hAnsi="Palatino Linotype"/>
          <w:i/>
          <w:iCs/>
        </w:rPr>
        <w:t>. 2019, 31, 1462–1498. [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CrossRef</w:t>
      </w:r>
      <w:proofErr w:type="spellEnd"/>
      <w:r w:rsidRPr="00E93452">
        <w:rPr>
          <w:rFonts w:ascii="Palatino Linotype" w:eastAsia="Malgun Gothic" w:hAnsi="Palatino Linotype"/>
          <w:i/>
          <w:iCs/>
        </w:rPr>
        <w:t>]</w:t>
      </w:r>
    </w:p>
    <w:p w14:paraId="15673B76" w14:textId="77777777" w:rsidR="00E93452" w:rsidRPr="00E93452" w:rsidRDefault="00E93452" w:rsidP="00E93452">
      <w:pPr>
        <w:pStyle w:val="a"/>
        <w:numPr>
          <w:ilvl w:val="0"/>
          <w:numId w:val="31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Palatino Linotype" w:hAnsi="Palatino Linotype"/>
        </w:rPr>
      </w:pPr>
      <w:r w:rsidRPr="00E93452">
        <w:rPr>
          <w:rFonts w:ascii="Palatino Linotype" w:eastAsia="Malgun Gothic" w:hAnsi="Palatino Linotype"/>
          <w:i/>
          <w:iCs/>
        </w:rPr>
        <w:t xml:space="preserve">Khan, A.;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Sohail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A.;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Zahoora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U.; Qureshi, A.S. A survey of the recent architectures of deep convolutional neural networks.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Artif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.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Intell</w:t>
      </w:r>
      <w:proofErr w:type="spellEnd"/>
      <w:r w:rsidRPr="00E93452">
        <w:rPr>
          <w:rFonts w:ascii="Palatino Linotype" w:eastAsia="Malgun Gothic" w:hAnsi="Palatino Linotype"/>
          <w:i/>
          <w:iCs/>
        </w:rPr>
        <w:t>. Rev. 2020, 53, 5455–5516.</w:t>
      </w:r>
    </w:p>
    <w:p w14:paraId="3460E9B2" w14:textId="77777777" w:rsidR="00E93452" w:rsidRPr="00E93452" w:rsidRDefault="00E93452" w:rsidP="00E93452">
      <w:pPr>
        <w:pStyle w:val="a"/>
        <w:numPr>
          <w:ilvl w:val="0"/>
          <w:numId w:val="32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Palatino Linotype" w:hAnsi="Palatino Linotype"/>
        </w:rPr>
      </w:pPr>
      <w:r w:rsidRPr="00E93452">
        <w:rPr>
          <w:rFonts w:ascii="Palatino Linotype" w:eastAsia="Malgun Gothic" w:hAnsi="Palatino Linotype"/>
          <w:i/>
          <w:iCs/>
        </w:rPr>
        <w:t xml:space="preserve">Nitish Srivastava, Geoffrey </w:t>
      </w:r>
      <w:proofErr w:type="gramStart"/>
      <w:r w:rsidRPr="00E93452">
        <w:rPr>
          <w:rFonts w:ascii="Palatino Linotype" w:eastAsia="Malgun Gothic" w:hAnsi="Palatino Linotype"/>
          <w:i/>
          <w:iCs/>
        </w:rPr>
        <w:t>Hinton ,</w:t>
      </w:r>
      <w:proofErr w:type="gramEnd"/>
      <w:r w:rsidRPr="00E93452">
        <w:rPr>
          <w:rFonts w:ascii="Palatino Linotype" w:eastAsia="Malgun Gothic" w:hAnsi="Palatino Linotype"/>
          <w:i/>
          <w:iCs/>
        </w:rPr>
        <w:t xml:space="preserve"> Alex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Krizhevsky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Ilya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Sutskever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 and Ruslan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Salakhutdinov</w:t>
      </w:r>
      <w:proofErr w:type="spellEnd"/>
      <w:r w:rsidRPr="00E93452">
        <w:rPr>
          <w:rFonts w:ascii="Palatino Linotype" w:eastAsia="Malgun Gothic" w:hAnsi="Palatino Linotype"/>
          <w:i/>
          <w:iCs/>
        </w:rPr>
        <w:t>. (2014). Dropout: a simple way to prevent neural networks from overfitting. The journal of machine learning research, 15(1), 1929-1958.</w:t>
      </w:r>
    </w:p>
    <w:p w14:paraId="04F2249D" w14:textId="77777777" w:rsidR="00E93452" w:rsidRPr="00E93452" w:rsidRDefault="00E93452" w:rsidP="00E93452">
      <w:pPr>
        <w:pStyle w:val="a"/>
        <w:numPr>
          <w:ilvl w:val="0"/>
          <w:numId w:val="32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Palatino Linotype" w:hAnsi="Palatino Linotype"/>
        </w:rPr>
      </w:pPr>
      <w:proofErr w:type="spellStart"/>
      <w:r w:rsidRPr="00E93452">
        <w:rPr>
          <w:rFonts w:ascii="Palatino Linotype" w:eastAsia="Malgun Gothic" w:hAnsi="Palatino Linotype"/>
          <w:i/>
          <w:iCs/>
        </w:rPr>
        <w:t>Paszke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A.; Gross, S.; Massa, F.;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Lerer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A.; Bradbury, J.;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Chanan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G.; Killeen, T.; Lin, Z.;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Gimelshein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N.;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Antiga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L.; et al.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PyTorch</w:t>
      </w:r>
      <w:proofErr w:type="spellEnd"/>
      <w:r w:rsidRPr="00E93452">
        <w:rPr>
          <w:rFonts w:ascii="Palatino Linotype" w:eastAsia="Malgun Gothic" w:hAnsi="Palatino Linotype"/>
          <w:i/>
          <w:iCs/>
        </w:rPr>
        <w:t>: An Imperative Style, High-Performance Deep Learning Library. Adv. Neural Inf. Process. Syst. 2019, 32, 8024–8035.</w:t>
      </w:r>
    </w:p>
    <w:p w14:paraId="5873516F" w14:textId="77777777" w:rsidR="00E93452" w:rsidRPr="00E93452" w:rsidRDefault="00E93452" w:rsidP="00E93452">
      <w:pPr>
        <w:pStyle w:val="a"/>
        <w:numPr>
          <w:ilvl w:val="0"/>
          <w:numId w:val="33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Palatino Linotype" w:hAnsi="Palatino Linotype"/>
        </w:rPr>
      </w:pPr>
      <w:proofErr w:type="spellStart"/>
      <w:r w:rsidRPr="00E93452">
        <w:rPr>
          <w:rFonts w:ascii="Palatino Linotype" w:eastAsia="Malgun Gothic" w:hAnsi="Palatino Linotype"/>
          <w:i/>
          <w:iCs/>
        </w:rPr>
        <w:t>Simonyan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K.; Zisserman, A. Very Deep Convolutional Networks for Large-Scale Image Recognition.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arXiv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 2014, arXiv:1409.1556.</w:t>
      </w:r>
    </w:p>
    <w:p w14:paraId="5B07E437" w14:textId="77777777" w:rsidR="00E93452" w:rsidRPr="00E93452" w:rsidRDefault="00E93452" w:rsidP="00E93452">
      <w:pPr>
        <w:pStyle w:val="a"/>
        <w:numPr>
          <w:ilvl w:val="0"/>
          <w:numId w:val="33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Palatino Linotype" w:hAnsi="Palatino Linotype"/>
        </w:rPr>
      </w:pPr>
      <w:proofErr w:type="spellStart"/>
      <w:r w:rsidRPr="00E93452">
        <w:rPr>
          <w:rFonts w:ascii="Palatino Linotype" w:eastAsia="Malgun Gothic" w:hAnsi="Palatino Linotype"/>
          <w:i/>
          <w:iCs/>
        </w:rPr>
        <w:t>Zagoruyko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S.;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Komodakis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N. Wide Residual Networks.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arXiv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 2017, arXiv:1605.07146.</w:t>
      </w:r>
    </w:p>
    <w:p w14:paraId="58CB0A77" w14:textId="77777777" w:rsidR="00E93452" w:rsidRPr="00E93452" w:rsidRDefault="00E93452" w:rsidP="00E93452">
      <w:pPr>
        <w:pStyle w:val="a"/>
        <w:numPr>
          <w:ilvl w:val="0"/>
          <w:numId w:val="34"/>
        </w:numPr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140"/>
        <w:rPr>
          <w:rFonts w:ascii="Palatino Linotype" w:hAnsi="Palatino Linotype"/>
        </w:rPr>
      </w:pPr>
      <w:r w:rsidRPr="00E93452">
        <w:rPr>
          <w:rFonts w:ascii="Palatino Linotype" w:eastAsia="Malgun Gothic" w:hAnsi="Palatino Linotype"/>
          <w:i/>
          <w:iCs/>
        </w:rPr>
        <w:t xml:space="preserve">Zaheer, R.; </w:t>
      </w:r>
      <w:proofErr w:type="spellStart"/>
      <w:r w:rsidRPr="00E93452">
        <w:rPr>
          <w:rFonts w:ascii="Palatino Linotype" w:eastAsia="Malgun Gothic" w:hAnsi="Palatino Linotype"/>
          <w:i/>
          <w:iCs/>
        </w:rPr>
        <w:t>Shaziya</w:t>
      </w:r>
      <w:proofErr w:type="spellEnd"/>
      <w:r w:rsidRPr="00E93452">
        <w:rPr>
          <w:rFonts w:ascii="Palatino Linotype" w:eastAsia="Malgun Gothic" w:hAnsi="Palatino Linotype"/>
          <w:i/>
          <w:iCs/>
        </w:rPr>
        <w:t xml:space="preserve">, H. A Study of the Optimization Algorithms in Deep Learning. In Proceedings of the 2019 Third International Conference on Inventive Systems and Control (ICISC), Coimbatore, India, 10–11 January 2019; pp. 536–539. </w:t>
      </w:r>
    </w:p>
    <w:p w14:paraId="731E7B02" w14:textId="48E830F3" w:rsidR="004D1C11" w:rsidRPr="00E93452" w:rsidRDefault="004D1C11" w:rsidP="00E93452">
      <w:pPr>
        <w:pStyle w:val="MDPI63Notes"/>
        <w:spacing w:line="240" w:lineRule="auto"/>
      </w:pPr>
    </w:p>
    <w:sectPr w:rsidR="004D1C11" w:rsidRPr="00E93452" w:rsidSect="00E65F59">
      <w:headerReference w:type="even" r:id="rId13"/>
      <w:headerReference w:type="default" r:id="rId14"/>
      <w:headerReference w:type="first" r:id="rId15"/>
      <w:footerReference w:type="first" r:id="rId16"/>
      <w:type w:val="continuous"/>
      <w:pgSz w:w="11906" w:h="16838" w:code="9"/>
      <w:pgMar w:top="1417" w:right="720" w:bottom="1077" w:left="720" w:header="1020" w:footer="340" w:gutter="0"/>
      <w:lnNumType w:countBy="1" w:distance="255" w:restart="continuous"/>
      <w:pgNumType w:start="1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9F3DA" w14:textId="77777777" w:rsidR="00E03E97" w:rsidRDefault="00E03E97">
      <w:pPr>
        <w:spacing w:line="240" w:lineRule="auto"/>
      </w:pPr>
      <w:r>
        <w:separator/>
      </w:r>
    </w:p>
  </w:endnote>
  <w:endnote w:type="continuationSeparator" w:id="0">
    <w:p w14:paraId="16695072" w14:textId="77777777" w:rsidR="00E03E97" w:rsidRDefault="00E03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함초롬바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831E8" w14:textId="77777777" w:rsidR="00A966AA" w:rsidRDefault="00A966AA" w:rsidP="005A13C3">
    <w:pPr>
      <w:pBdr>
        <w:top w:val="single" w:sz="4" w:space="0" w:color="000000"/>
      </w:pBdr>
      <w:tabs>
        <w:tab w:val="right" w:pos="8844"/>
      </w:tabs>
      <w:adjustRightInd w:val="0"/>
      <w:snapToGrid w:val="0"/>
      <w:spacing w:before="480" w:line="100" w:lineRule="exact"/>
      <w:jc w:val="left"/>
      <w:rPr>
        <w:i/>
        <w:sz w:val="16"/>
        <w:szCs w:val="16"/>
      </w:rPr>
    </w:pPr>
  </w:p>
  <w:p w14:paraId="4F9F6892" w14:textId="4ED95B53" w:rsidR="004251F1" w:rsidRPr="00372FCD" w:rsidRDefault="004B2A2B" w:rsidP="004B2A2B">
    <w:pPr>
      <w:tabs>
        <w:tab w:val="right" w:pos="10466"/>
      </w:tabs>
      <w:adjustRightInd w:val="0"/>
      <w:snapToGrid w:val="0"/>
      <w:spacing w:line="240" w:lineRule="auto"/>
      <w:rPr>
        <w:sz w:val="16"/>
        <w:szCs w:val="16"/>
        <w:lang w:val="fr-CH"/>
      </w:rPr>
    </w:pPr>
    <w:r w:rsidRPr="00372FCD">
      <w:rPr>
        <w:sz w:val="16"/>
        <w:szCs w:val="16"/>
        <w:lang w:val="fr-CH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01C8" w14:textId="77777777" w:rsidR="00E03E97" w:rsidRDefault="00E03E97">
      <w:pPr>
        <w:spacing w:line="240" w:lineRule="auto"/>
      </w:pPr>
      <w:r>
        <w:separator/>
      </w:r>
    </w:p>
  </w:footnote>
  <w:footnote w:type="continuationSeparator" w:id="0">
    <w:p w14:paraId="14C60D13" w14:textId="77777777" w:rsidR="00E03E97" w:rsidRDefault="00E03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DF3B" w14:textId="77777777" w:rsidR="004251F1" w:rsidRDefault="004251F1" w:rsidP="004251F1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C973A" w14:textId="77777777" w:rsidR="00A966AA" w:rsidRDefault="004B2A2B" w:rsidP="004B2A2B">
    <w:pPr>
      <w:tabs>
        <w:tab w:val="right" w:pos="10466"/>
      </w:tabs>
      <w:adjustRightInd w:val="0"/>
      <w:snapToGrid w:val="0"/>
      <w:spacing w:line="240" w:lineRule="auto"/>
      <w:rPr>
        <w:sz w:val="16"/>
      </w:rPr>
    </w:pPr>
    <w:r>
      <w:rPr>
        <w:sz w:val="16"/>
      </w:rPr>
      <w:tab/>
    </w:r>
    <w:r w:rsidR="0046472B">
      <w:rPr>
        <w:sz w:val="16"/>
      </w:rPr>
      <w:fldChar w:fldCharType="begin"/>
    </w:r>
    <w:r w:rsidR="0046472B">
      <w:rPr>
        <w:sz w:val="16"/>
      </w:rPr>
      <w:instrText xml:space="preserve"> PAGE   \* MERGEFORMAT </w:instrText>
    </w:r>
    <w:r w:rsidR="0046472B">
      <w:rPr>
        <w:sz w:val="16"/>
      </w:rPr>
      <w:fldChar w:fldCharType="separate"/>
    </w:r>
    <w:r w:rsidR="00DA13B2">
      <w:rPr>
        <w:sz w:val="16"/>
      </w:rPr>
      <w:t>4</w:t>
    </w:r>
    <w:r w:rsidR="0046472B">
      <w:rPr>
        <w:sz w:val="16"/>
      </w:rPr>
      <w:fldChar w:fldCharType="end"/>
    </w:r>
    <w:r w:rsidR="0046472B">
      <w:rPr>
        <w:sz w:val="16"/>
      </w:rPr>
      <w:t xml:space="preserve"> of </w:t>
    </w:r>
    <w:r w:rsidR="0046472B">
      <w:rPr>
        <w:sz w:val="16"/>
      </w:rPr>
      <w:fldChar w:fldCharType="begin"/>
    </w:r>
    <w:r w:rsidR="0046472B">
      <w:rPr>
        <w:sz w:val="16"/>
      </w:rPr>
      <w:instrText xml:space="preserve"> NUMPAGES   \* MERGEFORMAT </w:instrText>
    </w:r>
    <w:r w:rsidR="0046472B">
      <w:rPr>
        <w:sz w:val="16"/>
      </w:rPr>
      <w:fldChar w:fldCharType="separate"/>
    </w:r>
    <w:r w:rsidR="00DA13B2">
      <w:rPr>
        <w:sz w:val="16"/>
      </w:rPr>
      <w:t>5</w:t>
    </w:r>
    <w:r w:rsidR="0046472B">
      <w:rPr>
        <w:sz w:val="16"/>
      </w:rPr>
      <w:fldChar w:fldCharType="end"/>
    </w:r>
  </w:p>
  <w:p w14:paraId="7E124935" w14:textId="77777777" w:rsidR="004251F1" w:rsidRPr="001E17D3" w:rsidRDefault="004251F1" w:rsidP="005A13C3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jc w:val="lef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A966AA" w:rsidRPr="004B2A2B" w14:paraId="0F28BCA8" w14:textId="77777777" w:rsidTr="001E06D6">
      <w:trPr>
        <w:trHeight w:val="686"/>
      </w:trPr>
      <w:tc>
        <w:tcPr>
          <w:tcW w:w="3679" w:type="dxa"/>
          <w:shd w:val="clear" w:color="auto" w:fill="auto"/>
          <w:vAlign w:val="center"/>
        </w:tcPr>
        <w:p w14:paraId="02023768" w14:textId="77777777" w:rsidR="00A966AA" w:rsidRPr="00232ED5" w:rsidRDefault="00A966AA" w:rsidP="004B2A2B">
          <w:pPr>
            <w:pStyle w:val="Header"/>
            <w:pBdr>
              <w:bottom w:val="none" w:sz="0" w:space="0" w:color="auto"/>
            </w:pBdr>
            <w:jc w:val="left"/>
            <w:rPr>
              <w:rFonts w:eastAsia="DengXian"/>
              <w:b/>
              <w:bCs/>
            </w:rPr>
          </w:pPr>
        </w:p>
      </w:tc>
      <w:tc>
        <w:tcPr>
          <w:tcW w:w="4535" w:type="dxa"/>
          <w:shd w:val="clear" w:color="auto" w:fill="auto"/>
          <w:vAlign w:val="center"/>
        </w:tcPr>
        <w:p w14:paraId="2A144BD4" w14:textId="77777777" w:rsidR="00A966AA" w:rsidRPr="00232ED5" w:rsidRDefault="00A966AA" w:rsidP="004B2A2B">
          <w:pPr>
            <w:pStyle w:val="Header"/>
            <w:pBdr>
              <w:bottom w:val="none" w:sz="0" w:space="0" w:color="auto"/>
            </w:pBdr>
            <w:rPr>
              <w:rFonts w:eastAsia="DengXian"/>
              <w:b/>
              <w:bCs/>
            </w:rPr>
          </w:pPr>
        </w:p>
      </w:tc>
      <w:tc>
        <w:tcPr>
          <w:tcW w:w="2273" w:type="dxa"/>
          <w:shd w:val="clear" w:color="auto" w:fill="auto"/>
          <w:vAlign w:val="center"/>
        </w:tcPr>
        <w:p w14:paraId="67ADBC96" w14:textId="77777777" w:rsidR="00A966AA" w:rsidRPr="00232ED5" w:rsidRDefault="00A966AA" w:rsidP="001E06D6">
          <w:pPr>
            <w:pStyle w:val="Header"/>
            <w:pBdr>
              <w:bottom w:val="none" w:sz="0" w:space="0" w:color="auto"/>
            </w:pBdr>
            <w:jc w:val="right"/>
            <w:rPr>
              <w:rFonts w:eastAsia="DengXian"/>
              <w:b/>
              <w:bCs/>
            </w:rPr>
          </w:pPr>
        </w:p>
      </w:tc>
    </w:tr>
  </w:tbl>
  <w:p w14:paraId="28DA3DAB" w14:textId="77777777" w:rsidR="004251F1" w:rsidRPr="00A966AA" w:rsidRDefault="004251F1" w:rsidP="005A13C3">
    <w:pPr>
      <w:pBdr>
        <w:bottom w:val="single" w:sz="4" w:space="1" w:color="000000"/>
      </w:pBdr>
      <w:adjustRightInd w:val="0"/>
      <w:snapToGrid w:val="0"/>
      <w:spacing w:line="10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18BA"/>
    <w:multiLevelType w:val="hybridMultilevel"/>
    <w:tmpl w:val="C0BA553C"/>
    <w:lvl w:ilvl="0" w:tplc="5530A7A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E8094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3ACE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862B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8E4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CAEB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0016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D434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AAF5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468F5"/>
    <w:multiLevelType w:val="hybridMultilevel"/>
    <w:tmpl w:val="45DC7F88"/>
    <w:lvl w:ilvl="0" w:tplc="4A7A8852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22C92980"/>
    <w:multiLevelType w:val="hybridMultilevel"/>
    <w:tmpl w:val="F61C525E"/>
    <w:lvl w:ilvl="0" w:tplc="33A00916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36D08"/>
    <w:multiLevelType w:val="hybridMultilevel"/>
    <w:tmpl w:val="59C2C046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D246E4"/>
    <w:multiLevelType w:val="hybridMultilevel"/>
    <w:tmpl w:val="ADC86576"/>
    <w:lvl w:ilvl="0" w:tplc="BEEC01B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83028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EA48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F07E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0C1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CC8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9A3D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C03E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CC3D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418DF"/>
    <w:multiLevelType w:val="hybridMultilevel"/>
    <w:tmpl w:val="BEF0B72E"/>
    <w:lvl w:ilvl="0" w:tplc="FA38E74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04C79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18AA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292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44E1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481E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F630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0876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89E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F5D65"/>
    <w:multiLevelType w:val="hybridMultilevel"/>
    <w:tmpl w:val="55CA7FEC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50116CCC"/>
    <w:multiLevelType w:val="multilevel"/>
    <w:tmpl w:val="1AA4538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B3627C"/>
    <w:multiLevelType w:val="hybridMultilevel"/>
    <w:tmpl w:val="392CD7CA"/>
    <w:lvl w:ilvl="0" w:tplc="2E8AC83C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6" w15:restartNumberingAfterBreak="0">
    <w:nsid w:val="5D902192"/>
    <w:multiLevelType w:val="hybridMultilevel"/>
    <w:tmpl w:val="411410C4"/>
    <w:lvl w:ilvl="0" w:tplc="8C3A336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0EA47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14CD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AA20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0473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C30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3EE0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E610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144A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47026D"/>
    <w:multiLevelType w:val="hybridMultilevel"/>
    <w:tmpl w:val="751E7418"/>
    <w:lvl w:ilvl="0" w:tplc="51B8814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A26C2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769E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A3F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EC8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2074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62FB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CE9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076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D507A"/>
    <w:multiLevelType w:val="hybridMultilevel"/>
    <w:tmpl w:val="52700CA0"/>
    <w:lvl w:ilvl="0" w:tplc="B1EC1FF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4B0D0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94C3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32A8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A252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BE0D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1413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C617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838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37DCA"/>
    <w:multiLevelType w:val="hybridMultilevel"/>
    <w:tmpl w:val="853E42DC"/>
    <w:lvl w:ilvl="0" w:tplc="E20430F4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21" w15:restartNumberingAfterBreak="0">
    <w:nsid w:val="79A87210"/>
    <w:multiLevelType w:val="hybridMultilevel"/>
    <w:tmpl w:val="23282116"/>
    <w:lvl w:ilvl="0" w:tplc="D142542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5C496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C002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40E3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0423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B6C4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D23E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1E3F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46E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5C6D89"/>
    <w:multiLevelType w:val="hybridMultilevel"/>
    <w:tmpl w:val="D946D77C"/>
    <w:lvl w:ilvl="0" w:tplc="3882245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264C6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C2E9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E0A1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1AB7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8E8E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A3B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ECEB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86C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770826">
    <w:abstractNumId w:val="5"/>
  </w:num>
  <w:num w:numId="2" w16cid:durableId="1343170391">
    <w:abstractNumId w:val="8"/>
  </w:num>
  <w:num w:numId="3" w16cid:durableId="659581912">
    <w:abstractNumId w:val="4"/>
  </w:num>
  <w:num w:numId="4" w16cid:durableId="1728382921">
    <w:abstractNumId w:val="6"/>
  </w:num>
  <w:num w:numId="5" w16cid:durableId="430666951">
    <w:abstractNumId w:val="15"/>
  </w:num>
  <w:num w:numId="6" w16cid:durableId="1141969697">
    <w:abstractNumId w:val="2"/>
  </w:num>
  <w:num w:numId="7" w16cid:durableId="1798260042">
    <w:abstractNumId w:val="15"/>
  </w:num>
  <w:num w:numId="8" w16cid:durableId="481892428">
    <w:abstractNumId w:val="2"/>
  </w:num>
  <w:num w:numId="9" w16cid:durableId="1385132423">
    <w:abstractNumId w:val="15"/>
  </w:num>
  <w:num w:numId="10" w16cid:durableId="1321033980">
    <w:abstractNumId w:val="2"/>
  </w:num>
  <w:num w:numId="11" w16cid:durableId="20292855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09249646">
    <w:abstractNumId w:val="19"/>
  </w:num>
  <w:num w:numId="13" w16cid:durableId="1537153599">
    <w:abstractNumId w:val="15"/>
  </w:num>
  <w:num w:numId="14" w16cid:durableId="1626038651">
    <w:abstractNumId w:val="2"/>
  </w:num>
  <w:num w:numId="15" w16cid:durableId="1006713155">
    <w:abstractNumId w:val="1"/>
  </w:num>
  <w:num w:numId="16" w16cid:durableId="1605184978">
    <w:abstractNumId w:val="14"/>
  </w:num>
  <w:num w:numId="17" w16cid:durableId="794449058">
    <w:abstractNumId w:val="1"/>
  </w:num>
  <w:num w:numId="18" w16cid:durableId="1813867048">
    <w:abstractNumId w:val="15"/>
  </w:num>
  <w:num w:numId="19" w16cid:durableId="2079282299">
    <w:abstractNumId w:val="2"/>
  </w:num>
  <w:num w:numId="20" w16cid:durableId="795874820">
    <w:abstractNumId w:val="1"/>
  </w:num>
  <w:num w:numId="21" w16cid:durableId="1601066049">
    <w:abstractNumId w:val="3"/>
  </w:num>
  <w:num w:numId="22" w16cid:durableId="436876405">
    <w:abstractNumId w:val="20"/>
  </w:num>
  <w:num w:numId="23" w16cid:durableId="1145004690">
    <w:abstractNumId w:val="13"/>
  </w:num>
  <w:num w:numId="24" w16cid:durableId="171266845">
    <w:abstractNumId w:val="7"/>
  </w:num>
  <w:num w:numId="25" w16cid:durableId="1764180250">
    <w:abstractNumId w:val="11"/>
  </w:num>
  <w:num w:numId="26" w16cid:durableId="115464109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1154111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7988246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1385372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2493040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3809294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4804553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8901945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4044418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97"/>
    <w:rsid w:val="00003E70"/>
    <w:rsid w:val="00022B2D"/>
    <w:rsid w:val="00023530"/>
    <w:rsid w:val="000354EC"/>
    <w:rsid w:val="00035D17"/>
    <w:rsid w:val="00036A61"/>
    <w:rsid w:val="000375C0"/>
    <w:rsid w:val="000438AE"/>
    <w:rsid w:val="0005155B"/>
    <w:rsid w:val="0005488C"/>
    <w:rsid w:val="000662F8"/>
    <w:rsid w:val="0007232C"/>
    <w:rsid w:val="0007331E"/>
    <w:rsid w:val="00073C78"/>
    <w:rsid w:val="000B09D0"/>
    <w:rsid w:val="000B29EE"/>
    <w:rsid w:val="000D1C72"/>
    <w:rsid w:val="000E134C"/>
    <w:rsid w:val="00103B8E"/>
    <w:rsid w:val="00112CB6"/>
    <w:rsid w:val="001177E9"/>
    <w:rsid w:val="001230CE"/>
    <w:rsid w:val="00130739"/>
    <w:rsid w:val="00146811"/>
    <w:rsid w:val="00155360"/>
    <w:rsid w:val="00160D03"/>
    <w:rsid w:val="001815F4"/>
    <w:rsid w:val="001819B8"/>
    <w:rsid w:val="0019165E"/>
    <w:rsid w:val="001B0E51"/>
    <w:rsid w:val="001B663A"/>
    <w:rsid w:val="001C0F47"/>
    <w:rsid w:val="001D5E3A"/>
    <w:rsid w:val="001D7DA1"/>
    <w:rsid w:val="001E06D6"/>
    <w:rsid w:val="001E2AEB"/>
    <w:rsid w:val="001F553D"/>
    <w:rsid w:val="00204638"/>
    <w:rsid w:val="0021636B"/>
    <w:rsid w:val="0022463B"/>
    <w:rsid w:val="0022581B"/>
    <w:rsid w:val="00226833"/>
    <w:rsid w:val="002278AD"/>
    <w:rsid w:val="00232ED5"/>
    <w:rsid w:val="00234BD2"/>
    <w:rsid w:val="00235DC7"/>
    <w:rsid w:val="0023601C"/>
    <w:rsid w:val="00256C1A"/>
    <w:rsid w:val="00263FCF"/>
    <w:rsid w:val="002746FF"/>
    <w:rsid w:val="002747A3"/>
    <w:rsid w:val="00275158"/>
    <w:rsid w:val="00281C24"/>
    <w:rsid w:val="00281F59"/>
    <w:rsid w:val="00285535"/>
    <w:rsid w:val="00287419"/>
    <w:rsid w:val="00290C02"/>
    <w:rsid w:val="002914DB"/>
    <w:rsid w:val="002A6798"/>
    <w:rsid w:val="002B0E35"/>
    <w:rsid w:val="002B29E9"/>
    <w:rsid w:val="002B6950"/>
    <w:rsid w:val="002C216E"/>
    <w:rsid w:val="002C3F15"/>
    <w:rsid w:val="002C67E6"/>
    <w:rsid w:val="002C782A"/>
    <w:rsid w:val="002C7F53"/>
    <w:rsid w:val="002D3BE4"/>
    <w:rsid w:val="002D6AC9"/>
    <w:rsid w:val="002D73CE"/>
    <w:rsid w:val="002F256F"/>
    <w:rsid w:val="003008FE"/>
    <w:rsid w:val="00306433"/>
    <w:rsid w:val="00307732"/>
    <w:rsid w:val="00307B87"/>
    <w:rsid w:val="0031527B"/>
    <w:rsid w:val="00315994"/>
    <w:rsid w:val="00326141"/>
    <w:rsid w:val="00337CDE"/>
    <w:rsid w:val="003449A0"/>
    <w:rsid w:val="003575E4"/>
    <w:rsid w:val="00362E24"/>
    <w:rsid w:val="003638C3"/>
    <w:rsid w:val="00364B4C"/>
    <w:rsid w:val="00374FED"/>
    <w:rsid w:val="0039193E"/>
    <w:rsid w:val="003979BE"/>
    <w:rsid w:val="003A33E8"/>
    <w:rsid w:val="003A3817"/>
    <w:rsid w:val="003C30D5"/>
    <w:rsid w:val="003E4B60"/>
    <w:rsid w:val="003F23C7"/>
    <w:rsid w:val="003F4D64"/>
    <w:rsid w:val="00401D30"/>
    <w:rsid w:val="00410C71"/>
    <w:rsid w:val="004251F1"/>
    <w:rsid w:val="0042548E"/>
    <w:rsid w:val="0042577F"/>
    <w:rsid w:val="0042599B"/>
    <w:rsid w:val="004333B2"/>
    <w:rsid w:val="0046472B"/>
    <w:rsid w:val="00473A1E"/>
    <w:rsid w:val="00482511"/>
    <w:rsid w:val="00491943"/>
    <w:rsid w:val="00496C62"/>
    <w:rsid w:val="0049796F"/>
    <w:rsid w:val="004A2A12"/>
    <w:rsid w:val="004A5892"/>
    <w:rsid w:val="004B14DD"/>
    <w:rsid w:val="004B22EA"/>
    <w:rsid w:val="004B2A2B"/>
    <w:rsid w:val="004B4DC2"/>
    <w:rsid w:val="004B7CB3"/>
    <w:rsid w:val="004C2B3A"/>
    <w:rsid w:val="004D1C11"/>
    <w:rsid w:val="004D6AD9"/>
    <w:rsid w:val="004D6DCE"/>
    <w:rsid w:val="004F10D7"/>
    <w:rsid w:val="004F10EB"/>
    <w:rsid w:val="004F12EF"/>
    <w:rsid w:val="004F368D"/>
    <w:rsid w:val="00502CB2"/>
    <w:rsid w:val="005041B9"/>
    <w:rsid w:val="00525FED"/>
    <w:rsid w:val="00526648"/>
    <w:rsid w:val="005358D6"/>
    <w:rsid w:val="00535FE3"/>
    <w:rsid w:val="00541075"/>
    <w:rsid w:val="00553340"/>
    <w:rsid w:val="005537B2"/>
    <w:rsid w:val="00566C09"/>
    <w:rsid w:val="00577461"/>
    <w:rsid w:val="00581CAD"/>
    <w:rsid w:val="005931C5"/>
    <w:rsid w:val="005A0D6F"/>
    <w:rsid w:val="005A13C3"/>
    <w:rsid w:val="005A2D9B"/>
    <w:rsid w:val="005C6C05"/>
    <w:rsid w:val="005D06DB"/>
    <w:rsid w:val="005E2E76"/>
    <w:rsid w:val="005E315A"/>
    <w:rsid w:val="0060414C"/>
    <w:rsid w:val="006057D9"/>
    <w:rsid w:val="0060757A"/>
    <w:rsid w:val="0061434E"/>
    <w:rsid w:val="006174AB"/>
    <w:rsid w:val="00617B9C"/>
    <w:rsid w:val="006200F6"/>
    <w:rsid w:val="006213F2"/>
    <w:rsid w:val="00626DE7"/>
    <w:rsid w:val="00627BF3"/>
    <w:rsid w:val="006578EC"/>
    <w:rsid w:val="00673E9B"/>
    <w:rsid w:val="00675CF3"/>
    <w:rsid w:val="00691E8E"/>
    <w:rsid w:val="00692393"/>
    <w:rsid w:val="006A0359"/>
    <w:rsid w:val="006A670C"/>
    <w:rsid w:val="006B63D5"/>
    <w:rsid w:val="006C0B77"/>
    <w:rsid w:val="006C5D45"/>
    <w:rsid w:val="006F1884"/>
    <w:rsid w:val="006F30D0"/>
    <w:rsid w:val="007034C4"/>
    <w:rsid w:val="00706C82"/>
    <w:rsid w:val="00710AA3"/>
    <w:rsid w:val="00716BED"/>
    <w:rsid w:val="00753D73"/>
    <w:rsid w:val="00763DAE"/>
    <w:rsid w:val="007644EC"/>
    <w:rsid w:val="007734EE"/>
    <w:rsid w:val="00776E1A"/>
    <w:rsid w:val="0078308F"/>
    <w:rsid w:val="00790C0A"/>
    <w:rsid w:val="00792632"/>
    <w:rsid w:val="007A34A1"/>
    <w:rsid w:val="007A374C"/>
    <w:rsid w:val="007D2D18"/>
    <w:rsid w:val="007D4993"/>
    <w:rsid w:val="007D5D6C"/>
    <w:rsid w:val="007D6ADA"/>
    <w:rsid w:val="007D6C9A"/>
    <w:rsid w:val="007D70D5"/>
    <w:rsid w:val="00801909"/>
    <w:rsid w:val="0080287B"/>
    <w:rsid w:val="0081729B"/>
    <w:rsid w:val="00823E1A"/>
    <w:rsid w:val="00827042"/>
    <w:rsid w:val="00843861"/>
    <w:rsid w:val="008467B1"/>
    <w:rsid w:val="00863E73"/>
    <w:rsid w:val="00866CFB"/>
    <w:rsid w:val="008707CA"/>
    <w:rsid w:val="00875CB6"/>
    <w:rsid w:val="00884319"/>
    <w:rsid w:val="00885FA1"/>
    <w:rsid w:val="00893C56"/>
    <w:rsid w:val="008A4917"/>
    <w:rsid w:val="008A604D"/>
    <w:rsid w:val="008A7FE4"/>
    <w:rsid w:val="008B1062"/>
    <w:rsid w:val="008B1165"/>
    <w:rsid w:val="008B4CF7"/>
    <w:rsid w:val="008C1713"/>
    <w:rsid w:val="008C4D9F"/>
    <w:rsid w:val="008E5567"/>
    <w:rsid w:val="008E6F32"/>
    <w:rsid w:val="008F5110"/>
    <w:rsid w:val="00904D71"/>
    <w:rsid w:val="0091337A"/>
    <w:rsid w:val="00925D51"/>
    <w:rsid w:val="0094152E"/>
    <w:rsid w:val="009471DD"/>
    <w:rsid w:val="0095456A"/>
    <w:rsid w:val="00955A3C"/>
    <w:rsid w:val="00955A7C"/>
    <w:rsid w:val="009570B7"/>
    <w:rsid w:val="00974832"/>
    <w:rsid w:val="00977AC6"/>
    <w:rsid w:val="00984E40"/>
    <w:rsid w:val="00991EC2"/>
    <w:rsid w:val="00994A13"/>
    <w:rsid w:val="009A1A8C"/>
    <w:rsid w:val="009B2F95"/>
    <w:rsid w:val="009C1498"/>
    <w:rsid w:val="009D2A54"/>
    <w:rsid w:val="009E4E6F"/>
    <w:rsid w:val="009E5A0E"/>
    <w:rsid w:val="009F70E6"/>
    <w:rsid w:val="00A03257"/>
    <w:rsid w:val="00A06301"/>
    <w:rsid w:val="00A06594"/>
    <w:rsid w:val="00A06755"/>
    <w:rsid w:val="00A14AE2"/>
    <w:rsid w:val="00A3344D"/>
    <w:rsid w:val="00A344BE"/>
    <w:rsid w:val="00A42996"/>
    <w:rsid w:val="00A42E0A"/>
    <w:rsid w:val="00A43FF0"/>
    <w:rsid w:val="00A52B8D"/>
    <w:rsid w:val="00A5374A"/>
    <w:rsid w:val="00A56259"/>
    <w:rsid w:val="00A60401"/>
    <w:rsid w:val="00A83826"/>
    <w:rsid w:val="00A857A0"/>
    <w:rsid w:val="00A85E7B"/>
    <w:rsid w:val="00A8766F"/>
    <w:rsid w:val="00A878C6"/>
    <w:rsid w:val="00A94476"/>
    <w:rsid w:val="00A966AA"/>
    <w:rsid w:val="00A975D5"/>
    <w:rsid w:val="00AA3CD6"/>
    <w:rsid w:val="00AA41C3"/>
    <w:rsid w:val="00AA4483"/>
    <w:rsid w:val="00AA7F98"/>
    <w:rsid w:val="00AB7A06"/>
    <w:rsid w:val="00AC005C"/>
    <w:rsid w:val="00AC192B"/>
    <w:rsid w:val="00AD5978"/>
    <w:rsid w:val="00AF0376"/>
    <w:rsid w:val="00AF10A0"/>
    <w:rsid w:val="00AF5D9B"/>
    <w:rsid w:val="00AF7872"/>
    <w:rsid w:val="00B33D71"/>
    <w:rsid w:val="00B476D5"/>
    <w:rsid w:val="00B50773"/>
    <w:rsid w:val="00B51583"/>
    <w:rsid w:val="00B61E91"/>
    <w:rsid w:val="00B63263"/>
    <w:rsid w:val="00B6623D"/>
    <w:rsid w:val="00B66541"/>
    <w:rsid w:val="00B716EE"/>
    <w:rsid w:val="00B757CB"/>
    <w:rsid w:val="00B7650E"/>
    <w:rsid w:val="00B77245"/>
    <w:rsid w:val="00B975BE"/>
    <w:rsid w:val="00BA00F3"/>
    <w:rsid w:val="00BB2F22"/>
    <w:rsid w:val="00BB4137"/>
    <w:rsid w:val="00BB51AF"/>
    <w:rsid w:val="00BB7E41"/>
    <w:rsid w:val="00BC1179"/>
    <w:rsid w:val="00BD154C"/>
    <w:rsid w:val="00BD6197"/>
    <w:rsid w:val="00BD70F5"/>
    <w:rsid w:val="00BE2601"/>
    <w:rsid w:val="00BE5405"/>
    <w:rsid w:val="00BE6C16"/>
    <w:rsid w:val="00BE7DF7"/>
    <w:rsid w:val="00BF2359"/>
    <w:rsid w:val="00BF3EAA"/>
    <w:rsid w:val="00BF72A4"/>
    <w:rsid w:val="00C00115"/>
    <w:rsid w:val="00C045CF"/>
    <w:rsid w:val="00C04997"/>
    <w:rsid w:val="00C04E5A"/>
    <w:rsid w:val="00C108C6"/>
    <w:rsid w:val="00C113C5"/>
    <w:rsid w:val="00C11E58"/>
    <w:rsid w:val="00C20B75"/>
    <w:rsid w:val="00C21D0E"/>
    <w:rsid w:val="00C2222B"/>
    <w:rsid w:val="00C23EFC"/>
    <w:rsid w:val="00C3311F"/>
    <w:rsid w:val="00C35021"/>
    <w:rsid w:val="00C53097"/>
    <w:rsid w:val="00C5431C"/>
    <w:rsid w:val="00C566AC"/>
    <w:rsid w:val="00C62F58"/>
    <w:rsid w:val="00C63F7F"/>
    <w:rsid w:val="00C65A7A"/>
    <w:rsid w:val="00C72DED"/>
    <w:rsid w:val="00C752DD"/>
    <w:rsid w:val="00C77B51"/>
    <w:rsid w:val="00C94EEE"/>
    <w:rsid w:val="00CC3807"/>
    <w:rsid w:val="00CC40EA"/>
    <w:rsid w:val="00CD274A"/>
    <w:rsid w:val="00CD4FFB"/>
    <w:rsid w:val="00CD5A1A"/>
    <w:rsid w:val="00CE03FF"/>
    <w:rsid w:val="00CE07FA"/>
    <w:rsid w:val="00CF5ECF"/>
    <w:rsid w:val="00D2500F"/>
    <w:rsid w:val="00D35731"/>
    <w:rsid w:val="00D3590C"/>
    <w:rsid w:val="00D418F6"/>
    <w:rsid w:val="00D41B0B"/>
    <w:rsid w:val="00D41F72"/>
    <w:rsid w:val="00D44E87"/>
    <w:rsid w:val="00D46902"/>
    <w:rsid w:val="00D53901"/>
    <w:rsid w:val="00D66840"/>
    <w:rsid w:val="00D705D4"/>
    <w:rsid w:val="00D75174"/>
    <w:rsid w:val="00D83C2C"/>
    <w:rsid w:val="00D849E7"/>
    <w:rsid w:val="00D8660F"/>
    <w:rsid w:val="00DA13B2"/>
    <w:rsid w:val="00DC14B4"/>
    <w:rsid w:val="00DC5F60"/>
    <w:rsid w:val="00DE1273"/>
    <w:rsid w:val="00DF6B53"/>
    <w:rsid w:val="00E0130E"/>
    <w:rsid w:val="00E03E97"/>
    <w:rsid w:val="00E05378"/>
    <w:rsid w:val="00E0634A"/>
    <w:rsid w:val="00E13ED9"/>
    <w:rsid w:val="00E2347B"/>
    <w:rsid w:val="00E3280E"/>
    <w:rsid w:val="00E4283C"/>
    <w:rsid w:val="00E608FE"/>
    <w:rsid w:val="00E65F59"/>
    <w:rsid w:val="00E93452"/>
    <w:rsid w:val="00EA3EF3"/>
    <w:rsid w:val="00EC060B"/>
    <w:rsid w:val="00EC12EB"/>
    <w:rsid w:val="00F03559"/>
    <w:rsid w:val="00F070A4"/>
    <w:rsid w:val="00F36796"/>
    <w:rsid w:val="00F462F5"/>
    <w:rsid w:val="00F52354"/>
    <w:rsid w:val="00F60A98"/>
    <w:rsid w:val="00F61D6E"/>
    <w:rsid w:val="00F622DF"/>
    <w:rsid w:val="00F66B91"/>
    <w:rsid w:val="00F672F9"/>
    <w:rsid w:val="00F75A2E"/>
    <w:rsid w:val="00F90E0B"/>
    <w:rsid w:val="00F92A63"/>
    <w:rsid w:val="00F9782F"/>
    <w:rsid w:val="00F9794D"/>
    <w:rsid w:val="00FA01D1"/>
    <w:rsid w:val="00FA24A9"/>
    <w:rsid w:val="00FA4828"/>
    <w:rsid w:val="00FA4B24"/>
    <w:rsid w:val="00FA5760"/>
    <w:rsid w:val="00FA6A64"/>
    <w:rsid w:val="00FA799D"/>
    <w:rsid w:val="00FC6B10"/>
    <w:rsid w:val="00FD2BD6"/>
    <w:rsid w:val="00FD2BEB"/>
    <w:rsid w:val="00FE4AF1"/>
    <w:rsid w:val="00FE5871"/>
    <w:rsid w:val="00FF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4:docId w14:val="3F97A19C"/>
  <w15:chartTrackingRefBased/>
  <w15:docId w15:val="{09A960A1-BCE8-47DB-B527-914DCC29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50E"/>
    <w:pPr>
      <w:spacing w:line="260" w:lineRule="atLeast"/>
      <w:jc w:val="both"/>
    </w:pPr>
    <w:rPr>
      <w:rFonts w:ascii="Palatino Linotype" w:hAnsi="Palatino Linotype"/>
      <w:noProof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1articletype">
    <w:name w:val="MDPI_1.1_article_type"/>
    <w:next w:val="Normal"/>
    <w:qFormat/>
    <w:rsid w:val="004D1C11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Normal"/>
    <w:qFormat/>
    <w:rsid w:val="004D1C11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Normal"/>
    <w:qFormat/>
    <w:rsid w:val="004D1C11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Normal"/>
    <w:next w:val="Normal"/>
    <w:qFormat/>
    <w:rsid w:val="004D1C11"/>
    <w:pPr>
      <w:adjustRightInd w:val="0"/>
      <w:snapToGrid w:val="0"/>
      <w:spacing w:line="240" w:lineRule="atLeast"/>
      <w:ind w:right="113"/>
      <w:jc w:val="left"/>
    </w:pPr>
    <w:rPr>
      <w:rFonts w:eastAsia="Times New Roman"/>
      <w:noProof w:val="0"/>
      <w:sz w:val="14"/>
      <w:lang w:eastAsia="de-DE" w:bidi="en-US"/>
    </w:rPr>
  </w:style>
  <w:style w:type="paragraph" w:customStyle="1" w:styleId="MDPI16affiliation">
    <w:name w:val="MDPI_1.6_affiliation"/>
    <w:qFormat/>
    <w:rsid w:val="004D1C11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4D1C1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8keywords">
    <w:name w:val="MDPI_1.8_keywords"/>
    <w:next w:val="Normal"/>
    <w:qFormat/>
    <w:rsid w:val="004D1C1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 w:bidi="en-US"/>
    </w:rPr>
  </w:style>
  <w:style w:type="paragraph" w:customStyle="1" w:styleId="MDPI19line">
    <w:name w:val="MDPI_1.9_line"/>
    <w:qFormat/>
    <w:rsid w:val="004D1C11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0662F8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4D1C11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D1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link w:val="Header"/>
    <w:uiPriority w:val="99"/>
    <w:rsid w:val="004D1C11"/>
    <w:rPr>
      <w:rFonts w:ascii="Palatino Linotype" w:hAnsi="Palatino Linotype"/>
      <w:noProof/>
      <w:color w:val="000000"/>
      <w:szCs w:val="18"/>
    </w:rPr>
  </w:style>
  <w:style w:type="paragraph" w:customStyle="1" w:styleId="MDPIheaderjournallogo">
    <w:name w:val="MDPI_header_journal_logo"/>
    <w:qFormat/>
    <w:rsid w:val="004D1C11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4D1C11"/>
    <w:pPr>
      <w:ind w:firstLine="0"/>
    </w:pPr>
  </w:style>
  <w:style w:type="paragraph" w:customStyle="1" w:styleId="MDPI31text">
    <w:name w:val="MDPI_3.1_text"/>
    <w:qFormat/>
    <w:rsid w:val="00675CF3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3textspaceafter">
    <w:name w:val="MDPI_3.3_text_space_after"/>
    <w:qFormat/>
    <w:rsid w:val="004D1C11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4textspacebefore">
    <w:name w:val="MDPI_3.4_text_space_before"/>
    <w:qFormat/>
    <w:rsid w:val="004D1C11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4D1C11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rsid w:val="004D1C11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1E06D6"/>
    <w:pPr>
      <w:numPr>
        <w:numId w:val="2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8bullet">
    <w:name w:val="MDPI_3.8_bullet"/>
    <w:qFormat/>
    <w:rsid w:val="001E06D6"/>
    <w:pPr>
      <w:numPr>
        <w:numId w:val="20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9equation">
    <w:name w:val="MDPI_3.9_equation"/>
    <w:qFormat/>
    <w:rsid w:val="004D1C11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4D1C11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1tablecaption">
    <w:name w:val="MDPI_4.1_table_caption"/>
    <w:qFormat/>
    <w:rsid w:val="004D1C11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42tablebody">
    <w:name w:val="MDPI_4.2_table_body"/>
    <w:qFormat/>
    <w:rsid w:val="000438AE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next w:val="MDPI31text"/>
    <w:qFormat/>
    <w:rsid w:val="004D1C1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figurecaption">
    <w:name w:val="MDPI_5.1_figure_caption"/>
    <w:qFormat/>
    <w:rsid w:val="004D1C11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2figure">
    <w:name w:val="MDPI_5.2_figure"/>
    <w:qFormat/>
    <w:rsid w:val="004D1C11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81theorem">
    <w:name w:val="MDPI_8.1_theorem"/>
    <w:qFormat/>
    <w:rsid w:val="004D1C1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82proof">
    <w:name w:val="MDPI_8.2_proof"/>
    <w:qFormat/>
    <w:rsid w:val="004D1C1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3heading3">
    <w:name w:val="MDPI_2.3_heading3"/>
    <w:qFormat/>
    <w:rsid w:val="004D1C11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qFormat/>
    <w:rsid w:val="004D1C11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 w:bidi="en-US"/>
    </w:rPr>
  </w:style>
  <w:style w:type="paragraph" w:customStyle="1" w:styleId="MDPI22heading2">
    <w:name w:val="MDPI_2.2_heading2"/>
    <w:qFormat/>
    <w:rsid w:val="004D1C11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 w:bidi="en-US"/>
    </w:rPr>
  </w:style>
  <w:style w:type="paragraph" w:customStyle="1" w:styleId="MDPI71References">
    <w:name w:val="MDPI_7.1_References"/>
    <w:qFormat/>
    <w:rsid w:val="004F10EB"/>
    <w:pPr>
      <w:numPr>
        <w:numId w:val="2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4D1C11"/>
    <w:rPr>
      <w:rFonts w:cs="Tahoma"/>
      <w:szCs w:val="18"/>
    </w:rPr>
  </w:style>
  <w:style w:type="character" w:customStyle="1" w:styleId="BalloonTextChar">
    <w:name w:val="Balloon Text Char"/>
    <w:link w:val="BalloonText"/>
    <w:uiPriority w:val="99"/>
    <w:rsid w:val="004D1C11"/>
    <w:rPr>
      <w:rFonts w:ascii="Palatino Linotype" w:hAnsi="Palatino Linotype" w:cs="Tahoma"/>
      <w:noProof/>
      <w:color w:val="000000"/>
      <w:szCs w:val="18"/>
    </w:rPr>
  </w:style>
  <w:style w:type="character" w:styleId="LineNumber">
    <w:name w:val="line number"/>
    <w:uiPriority w:val="99"/>
    <w:rsid w:val="00E65F59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eNormal"/>
    <w:uiPriority w:val="99"/>
    <w:rsid w:val="004D1C11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rsid w:val="004D1C1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F3679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rsid w:val="004D1C11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link w:val="Footer"/>
    <w:uiPriority w:val="99"/>
    <w:rsid w:val="004D1C11"/>
    <w:rPr>
      <w:rFonts w:ascii="Palatino Linotype" w:hAnsi="Palatino Linotype"/>
      <w:noProof/>
      <w:color w:val="000000"/>
      <w:szCs w:val="18"/>
    </w:rPr>
  </w:style>
  <w:style w:type="table" w:styleId="PlainTable4">
    <w:name w:val="Plain Table 4"/>
    <w:basedOn w:val="TableNormal"/>
    <w:uiPriority w:val="44"/>
    <w:rsid w:val="001B0E5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61Citation">
    <w:name w:val="MDPI_6.1_Citation"/>
    <w:qFormat/>
    <w:rsid w:val="004D1C11"/>
    <w:pPr>
      <w:adjustRightInd w:val="0"/>
      <w:snapToGrid w:val="0"/>
      <w:spacing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Matter"/>
    <w:qFormat/>
    <w:rsid w:val="004D1C11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rsid w:val="004D1C11"/>
    <w:pPr>
      <w:adjustRightInd w:val="0"/>
      <w:snapToGrid w:val="0"/>
      <w:spacing w:before="240" w:line="228" w:lineRule="auto"/>
      <w:jc w:val="both"/>
    </w:pPr>
    <w:rPr>
      <w:rFonts w:ascii="Palatino Linotype" w:hAnsi="Palatino Linotype"/>
      <w:snapToGrid w:val="0"/>
      <w:color w:val="000000"/>
      <w:sz w:val="18"/>
      <w:lang w:eastAsia="en-US" w:bidi="en-US"/>
    </w:rPr>
  </w:style>
  <w:style w:type="paragraph" w:customStyle="1" w:styleId="MDPI15academiceditor">
    <w:name w:val="MDPI_1.5_academic_editor"/>
    <w:qFormat/>
    <w:rsid w:val="009C1498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 w:bidi="en-US"/>
    </w:rPr>
  </w:style>
  <w:style w:type="paragraph" w:customStyle="1" w:styleId="MDPI19classification">
    <w:name w:val="MDPI_1.9_classification"/>
    <w:qFormat/>
    <w:rsid w:val="004D1C11"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4D1C11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4D1C11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A06755"/>
    <w:pPr>
      <w:adjustRightInd w:val="0"/>
      <w:snapToGrid w:val="0"/>
      <w:spacing w:before="60" w:line="240" w:lineRule="atLeast"/>
      <w:ind w:right="113"/>
      <w:jc w:val="both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paragraph" w:customStyle="1" w:styleId="MDPI73CopyrightImage">
    <w:name w:val="MDPI_7.3_CopyrightImage"/>
    <w:rsid w:val="004D1C11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equationFram">
    <w:name w:val="MDPI_equationFram"/>
    <w:qFormat/>
    <w:rsid w:val="004D1C11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rsid w:val="004D1C11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footerfirstpage">
    <w:name w:val="MDPI_footer_firstpage"/>
    <w:qFormat/>
    <w:rsid w:val="004D1C11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header">
    <w:name w:val="MDPI_header"/>
    <w:qFormat/>
    <w:rsid w:val="004D1C1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rsid w:val="004D1C11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headermdpilogo">
    <w:name w:val="MDPI_header_mdpi_logo"/>
    <w:qFormat/>
    <w:rsid w:val="004D1C11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TableNormal"/>
    <w:uiPriority w:val="99"/>
    <w:rsid w:val="004D1C11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4D1C11"/>
    <w:pPr>
      <w:spacing w:line="260" w:lineRule="atLeast"/>
      <w:ind w:left="425" w:right="425" w:firstLine="284"/>
      <w:jc w:val="both"/>
    </w:pPr>
    <w:rPr>
      <w:rFonts w:ascii="Times New Roman" w:eastAsia="Times New Roman" w:hAnsi="Times New Roman"/>
      <w:noProof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rsid w:val="004D1C1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character" w:customStyle="1" w:styleId="apple-converted-space">
    <w:name w:val="apple-converted-space"/>
    <w:rsid w:val="004D1C11"/>
  </w:style>
  <w:style w:type="paragraph" w:styleId="Bibliography">
    <w:name w:val="Bibliography"/>
    <w:basedOn w:val="Normal"/>
    <w:next w:val="Normal"/>
    <w:uiPriority w:val="37"/>
    <w:semiHidden/>
    <w:unhideWhenUsed/>
    <w:rsid w:val="004D1C11"/>
  </w:style>
  <w:style w:type="paragraph" w:styleId="BodyText">
    <w:name w:val="Body Text"/>
    <w:link w:val="BodyTextChar"/>
    <w:rsid w:val="004D1C11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BodyTextChar">
    <w:name w:val="Body Text Char"/>
    <w:link w:val="BodyText"/>
    <w:rsid w:val="004D1C11"/>
    <w:rPr>
      <w:rFonts w:ascii="Palatino Linotype" w:hAnsi="Palatino Linotype"/>
      <w:color w:val="000000"/>
      <w:sz w:val="24"/>
      <w:lang w:eastAsia="de-DE"/>
    </w:rPr>
  </w:style>
  <w:style w:type="character" w:styleId="CommentReference">
    <w:name w:val="annotation reference"/>
    <w:rsid w:val="004D1C11"/>
    <w:rPr>
      <w:sz w:val="21"/>
      <w:szCs w:val="21"/>
    </w:rPr>
  </w:style>
  <w:style w:type="paragraph" w:styleId="CommentText">
    <w:name w:val="annotation text"/>
    <w:basedOn w:val="Normal"/>
    <w:link w:val="CommentTextChar"/>
    <w:rsid w:val="004D1C11"/>
  </w:style>
  <w:style w:type="character" w:customStyle="1" w:styleId="CommentTextChar">
    <w:name w:val="Comment Text Char"/>
    <w:link w:val="CommentText"/>
    <w:rsid w:val="004D1C11"/>
    <w:rPr>
      <w:rFonts w:ascii="Palatino Linotype" w:hAnsi="Palatino Linotype"/>
      <w:noProof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4D1C11"/>
    <w:rPr>
      <w:b/>
      <w:bCs/>
    </w:rPr>
  </w:style>
  <w:style w:type="character" w:customStyle="1" w:styleId="CommentSubjectChar">
    <w:name w:val="Comment Subject Char"/>
    <w:link w:val="CommentSubject"/>
    <w:rsid w:val="004D1C11"/>
    <w:rPr>
      <w:rFonts w:ascii="Palatino Linotype" w:hAnsi="Palatino Linotype"/>
      <w:b/>
      <w:bCs/>
      <w:noProof/>
      <w:color w:val="000000"/>
    </w:rPr>
  </w:style>
  <w:style w:type="character" w:styleId="EndnoteReference">
    <w:name w:val="endnote reference"/>
    <w:rsid w:val="004D1C11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4D1C11"/>
    <w:pPr>
      <w:spacing w:line="240" w:lineRule="auto"/>
    </w:pPr>
  </w:style>
  <w:style w:type="character" w:customStyle="1" w:styleId="EndnoteTextChar">
    <w:name w:val="Endnote Text Char"/>
    <w:link w:val="EndnoteText"/>
    <w:semiHidden/>
    <w:rsid w:val="004D1C11"/>
    <w:rPr>
      <w:rFonts w:ascii="Palatino Linotype" w:hAnsi="Palatino Linotype"/>
      <w:noProof/>
      <w:color w:val="000000"/>
    </w:rPr>
  </w:style>
  <w:style w:type="character" w:styleId="FollowedHyperlink">
    <w:name w:val="FollowedHyperlink"/>
    <w:rsid w:val="004D1C11"/>
    <w:rPr>
      <w:color w:val="954F72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4D1C11"/>
    <w:pPr>
      <w:spacing w:line="240" w:lineRule="auto"/>
    </w:pPr>
  </w:style>
  <w:style w:type="character" w:customStyle="1" w:styleId="FootnoteTextChar">
    <w:name w:val="Footnote Text Char"/>
    <w:link w:val="FootnoteText"/>
    <w:semiHidden/>
    <w:rsid w:val="004D1C11"/>
    <w:rPr>
      <w:rFonts w:ascii="Palatino Linotype" w:hAnsi="Palatino Linotype"/>
      <w:noProof/>
      <w:color w:val="000000"/>
    </w:rPr>
  </w:style>
  <w:style w:type="paragraph" w:styleId="NormalWeb">
    <w:name w:val="Normal (Web)"/>
    <w:basedOn w:val="Normal"/>
    <w:uiPriority w:val="99"/>
    <w:rsid w:val="004D1C11"/>
    <w:rPr>
      <w:szCs w:val="24"/>
    </w:rPr>
  </w:style>
  <w:style w:type="paragraph" w:customStyle="1" w:styleId="MsoFootnoteText0">
    <w:name w:val="MsoFootnoteText"/>
    <w:basedOn w:val="NormalWeb"/>
    <w:qFormat/>
    <w:rsid w:val="004D1C11"/>
    <w:rPr>
      <w:rFonts w:ascii="Times New Roman" w:hAnsi="Times New Roman"/>
    </w:rPr>
  </w:style>
  <w:style w:type="character" w:styleId="PageNumber">
    <w:name w:val="page number"/>
    <w:rsid w:val="004D1C11"/>
  </w:style>
  <w:style w:type="character" w:styleId="PlaceholderText">
    <w:name w:val="Placeholder Text"/>
    <w:uiPriority w:val="99"/>
    <w:semiHidden/>
    <w:rsid w:val="004D1C11"/>
    <w:rPr>
      <w:color w:val="808080"/>
    </w:rPr>
  </w:style>
  <w:style w:type="paragraph" w:customStyle="1" w:styleId="MDPI71FootNotes">
    <w:name w:val="MDPI_7.1_FootNotes"/>
    <w:qFormat/>
    <w:rsid w:val="00B975BE"/>
    <w:pPr>
      <w:numPr>
        <w:numId w:val="21"/>
      </w:numPr>
      <w:adjustRightInd w:val="0"/>
      <w:snapToGrid w:val="0"/>
      <w:spacing w:line="228" w:lineRule="auto"/>
    </w:pPr>
    <w:rPr>
      <w:rFonts w:ascii="Palatino Linotype" w:eastAsiaTheme="minorEastAsia" w:hAnsi="Palatino Linotype"/>
      <w:noProof/>
      <w:color w:val="000000"/>
      <w:sz w:val="18"/>
    </w:rPr>
  </w:style>
  <w:style w:type="paragraph" w:customStyle="1" w:styleId="a">
    <w:name w:val="바탕글"/>
    <w:basedOn w:val="Normal"/>
    <w:rsid w:val="00673E9B"/>
    <w:pPr>
      <w:widowControl w:val="0"/>
      <w:wordWrap w:val="0"/>
      <w:autoSpaceDE w:val="0"/>
      <w:autoSpaceDN w:val="0"/>
      <w:spacing w:line="384" w:lineRule="auto"/>
      <w:textAlignment w:val="baseline"/>
    </w:pPr>
    <w:rPr>
      <w:rFonts w:ascii="함초롬바탕" w:eastAsia="Times New Roman" w:hAnsi="Times New Roman"/>
      <w:noProof w:val="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lya\Downloads\computers-template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computers-template - Copy</Template>
  <TotalTime>345</TotalTime>
  <Pages>5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이Yaejin</dc:creator>
  <cp:keywords/>
  <dc:description/>
  <cp:lastModifiedBy>이 Yaejin</cp:lastModifiedBy>
  <cp:revision>183</cp:revision>
  <dcterms:created xsi:type="dcterms:W3CDTF">2023-02-03T09:10:00Z</dcterms:created>
  <dcterms:modified xsi:type="dcterms:W3CDTF">2023-02-03T14:55:00Z</dcterms:modified>
</cp:coreProperties>
</file>